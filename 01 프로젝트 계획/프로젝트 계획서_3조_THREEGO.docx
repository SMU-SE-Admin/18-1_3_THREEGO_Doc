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8BA" w:rsidRPr="00300EC1" w:rsidRDefault="00A358BA" w:rsidP="000C1C63">
      <w:pPr>
        <w:rPr>
          <w:rFonts w:ascii="돋움" w:eastAsia="돋움" w:hAnsi="돋움"/>
        </w:rPr>
      </w:pPr>
    </w:p>
    <w:p w:rsidR="00142063" w:rsidRPr="00300EC1" w:rsidRDefault="003534AF" w:rsidP="008E5BEB">
      <w:pPr>
        <w:pStyle w:val="ad"/>
        <w:rPr>
          <w:rFonts w:ascii="돋움" w:eastAsia="돋움" w:hAnsi="돋움"/>
        </w:rPr>
      </w:pPr>
      <w:r w:rsidRPr="00300EC1">
        <w:rPr>
          <w:rFonts w:ascii="돋움" w:eastAsia="돋움" w:hAnsi="돋움" w:hint="eastAsia"/>
        </w:rPr>
        <w:t>프로젝트 계획서</w:t>
      </w:r>
    </w:p>
    <w:p w:rsidR="00BF2488" w:rsidRPr="00300EC1" w:rsidRDefault="008D35D5" w:rsidP="00936487">
      <w:pPr>
        <w:pStyle w:val="ad"/>
        <w:rPr>
          <w:rFonts w:ascii="돋움" w:eastAsia="돋움" w:hAnsi="돋움"/>
        </w:rPr>
      </w:pPr>
      <w:r>
        <w:rPr>
          <w:rFonts w:ascii="돋움" w:eastAsia="돋움" w:hAnsi="돋움"/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0" b="127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AB3ABF4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fAXtA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D7ifAXtAIAAK8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300EC1" w:rsidRDefault="00BF2488" w:rsidP="00BF2488">
      <w:pPr>
        <w:rPr>
          <w:rFonts w:ascii="돋움" w:eastAsia="돋움" w:hAnsi="돋움"/>
        </w:rPr>
      </w:pPr>
    </w:p>
    <w:p w:rsidR="00BF2488" w:rsidRPr="00300EC1" w:rsidRDefault="00BF2488" w:rsidP="00BF2488">
      <w:pPr>
        <w:rPr>
          <w:rFonts w:ascii="돋움" w:eastAsia="돋움" w:hAnsi="돋움"/>
        </w:rPr>
      </w:pPr>
    </w:p>
    <w:p w:rsidR="00BF2488" w:rsidRPr="00300EC1" w:rsidRDefault="00BF2488" w:rsidP="00BF2488">
      <w:pPr>
        <w:rPr>
          <w:rFonts w:ascii="돋움" w:eastAsia="돋움" w:hAnsi="돋움"/>
        </w:rPr>
      </w:pPr>
    </w:p>
    <w:p w:rsidR="00BF2488" w:rsidRPr="00300EC1" w:rsidRDefault="0047595D" w:rsidP="00BF2488">
      <w:pPr>
        <w:rPr>
          <w:rFonts w:ascii="돋움" w:eastAsia="돋움" w:hAnsi="돋움"/>
        </w:rPr>
      </w:pPr>
      <w:r>
        <w:rPr>
          <w:rFonts w:ascii="돋움" w:eastAsia="돋움" w:hAnsi="돋움" w:hint="eastAsia"/>
        </w:rPr>
        <w:t xml:space="preserve"> </w:t>
      </w:r>
      <w:bookmarkStart w:id="0" w:name="_GoBack"/>
      <w:bookmarkEnd w:id="0"/>
    </w:p>
    <w:p w:rsidR="00BF2488" w:rsidRPr="00300EC1" w:rsidRDefault="00BF2488" w:rsidP="00BF2488">
      <w:pPr>
        <w:rPr>
          <w:rFonts w:ascii="돋움" w:eastAsia="돋움" w:hAnsi="돋움"/>
        </w:rPr>
      </w:pPr>
    </w:p>
    <w:p w:rsidR="00BF2488" w:rsidRPr="00300EC1" w:rsidRDefault="00BF2488" w:rsidP="00BF2488">
      <w:pPr>
        <w:rPr>
          <w:rFonts w:ascii="돋움" w:eastAsia="돋움" w:hAnsi="돋움"/>
        </w:rPr>
      </w:pPr>
    </w:p>
    <w:p w:rsidR="00BF2488" w:rsidRPr="00300EC1" w:rsidRDefault="00BF2488" w:rsidP="00BF2488">
      <w:pPr>
        <w:rPr>
          <w:rFonts w:ascii="돋움" w:eastAsia="돋움" w:hAnsi="돋움"/>
        </w:rPr>
      </w:pPr>
    </w:p>
    <w:p w:rsidR="00BF2488" w:rsidRPr="00300EC1" w:rsidRDefault="00BF2488" w:rsidP="00BF2488">
      <w:pPr>
        <w:rPr>
          <w:rFonts w:ascii="돋움" w:eastAsia="돋움" w:hAnsi="돋움"/>
        </w:rPr>
      </w:pPr>
    </w:p>
    <w:p w:rsidR="00BF2488" w:rsidRPr="00300EC1" w:rsidRDefault="00BF2488" w:rsidP="00BF2488">
      <w:pPr>
        <w:rPr>
          <w:rFonts w:ascii="돋움" w:eastAsia="돋움" w:hAnsi="돋움"/>
        </w:rPr>
      </w:pPr>
    </w:p>
    <w:p w:rsidR="005A0F5A" w:rsidRPr="00300EC1" w:rsidRDefault="005A0F5A" w:rsidP="00BF2488">
      <w:pPr>
        <w:rPr>
          <w:rFonts w:ascii="돋움" w:eastAsia="돋움" w:hAnsi="돋움"/>
        </w:rPr>
      </w:pPr>
    </w:p>
    <w:p w:rsidR="005A0F5A" w:rsidRPr="00300EC1" w:rsidRDefault="005A0F5A" w:rsidP="00BF2488">
      <w:pPr>
        <w:rPr>
          <w:rFonts w:ascii="돋움" w:eastAsia="돋움" w:hAnsi="돋움"/>
        </w:rPr>
      </w:pPr>
    </w:p>
    <w:p w:rsidR="005A0F5A" w:rsidRPr="00300EC1" w:rsidRDefault="005A0F5A" w:rsidP="00BF2488">
      <w:pPr>
        <w:rPr>
          <w:rFonts w:ascii="돋움" w:eastAsia="돋움" w:hAnsi="돋움"/>
        </w:rPr>
      </w:pPr>
    </w:p>
    <w:p w:rsidR="005A0F5A" w:rsidRPr="00300EC1" w:rsidRDefault="005A0F5A" w:rsidP="00BF2488">
      <w:pPr>
        <w:rPr>
          <w:rFonts w:ascii="돋움" w:eastAsia="돋움" w:hAnsi="돋움"/>
        </w:rPr>
      </w:pPr>
    </w:p>
    <w:p w:rsidR="005A0F5A" w:rsidRPr="00300EC1" w:rsidRDefault="005A0F5A" w:rsidP="00BF2488">
      <w:pPr>
        <w:rPr>
          <w:rFonts w:ascii="돋움" w:eastAsia="돋움" w:hAnsi="돋움"/>
        </w:rPr>
      </w:pPr>
    </w:p>
    <w:p w:rsidR="005A0F5A" w:rsidRPr="00300EC1" w:rsidRDefault="005A0F5A" w:rsidP="00BF2488">
      <w:pPr>
        <w:rPr>
          <w:rFonts w:ascii="돋움" w:eastAsia="돋움" w:hAnsi="돋움"/>
        </w:rPr>
      </w:pPr>
    </w:p>
    <w:p w:rsidR="004921E5" w:rsidRPr="00FC690D" w:rsidRDefault="004921E5" w:rsidP="008A302C">
      <w:pPr>
        <w:pStyle w:val="af1"/>
        <w:rPr>
          <w:b/>
        </w:rPr>
      </w:pPr>
      <w:r w:rsidRPr="00FC690D">
        <w:rPr>
          <w:rFonts w:hint="eastAsia"/>
          <w:b/>
        </w:rPr>
        <w:t>&lt;</w:t>
      </w:r>
      <w:r w:rsidR="004D7E3D" w:rsidRPr="00FC690D">
        <w:rPr>
          <w:rFonts w:hint="eastAsia"/>
          <w:b/>
        </w:rPr>
        <w:t>THREEGO</w:t>
      </w:r>
      <w:r w:rsidRPr="00FC690D">
        <w:rPr>
          <w:rFonts w:hint="eastAsia"/>
          <w:b/>
        </w:rPr>
        <w:t>&gt;</w:t>
      </w:r>
    </w:p>
    <w:p w:rsidR="00BF2488" w:rsidRPr="00300EC1" w:rsidRDefault="00BF2488" w:rsidP="00BF2488">
      <w:pPr>
        <w:rPr>
          <w:rFonts w:ascii="돋움" w:eastAsia="돋움" w:hAnsi="돋움"/>
        </w:rPr>
      </w:pPr>
    </w:p>
    <w:p w:rsidR="00BF2488" w:rsidRPr="00300EC1" w:rsidRDefault="00BF2488" w:rsidP="00BF2488">
      <w:pPr>
        <w:rPr>
          <w:rFonts w:ascii="돋움" w:eastAsia="돋움" w:hAnsi="돋움"/>
        </w:rPr>
      </w:pPr>
    </w:p>
    <w:p w:rsidR="00E26985" w:rsidRPr="00300EC1" w:rsidRDefault="00616F3A" w:rsidP="00D668F3">
      <w:pPr>
        <w:rPr>
          <w:rFonts w:ascii="돋움" w:eastAsia="돋움" w:hAnsi="돋움"/>
        </w:rPr>
      </w:pPr>
      <w:r w:rsidRPr="00300EC1">
        <w:rPr>
          <w:rFonts w:ascii="돋움" w:eastAsia="돋움" w:hAnsi="돋움"/>
        </w:rPr>
        <w:br w:type="page"/>
      </w:r>
      <w:bookmarkStart w:id="1" w:name="[문서의_처음]"/>
      <w:bookmarkEnd w:id="1"/>
    </w:p>
    <w:p w:rsidR="0051769F" w:rsidRPr="00300EC1" w:rsidRDefault="0051769F" w:rsidP="00D668F3">
      <w:pPr>
        <w:rPr>
          <w:rFonts w:ascii="돋움" w:eastAsia="돋움" w:hAnsi="돋움"/>
        </w:rPr>
      </w:pPr>
    </w:p>
    <w:p w:rsidR="000F729C" w:rsidRPr="00300EC1" w:rsidRDefault="000F729C" w:rsidP="00D668F3">
      <w:pPr>
        <w:rPr>
          <w:rFonts w:ascii="돋움" w:eastAsia="돋움" w:hAnsi="돋움"/>
        </w:rPr>
      </w:pPr>
    </w:p>
    <w:p w:rsidR="000F729C" w:rsidRPr="00300EC1" w:rsidRDefault="000F729C" w:rsidP="008A302C">
      <w:pPr>
        <w:pStyle w:val="af0"/>
      </w:pPr>
      <w:r w:rsidRPr="00300EC1">
        <w:rPr>
          <w:rFonts w:hint="eastAsia"/>
        </w:rPr>
        <w:t>- 변 경 이 력 -</w:t>
      </w:r>
    </w:p>
    <w:p w:rsidR="000F729C" w:rsidRPr="00300EC1" w:rsidRDefault="000F729C" w:rsidP="00D668F3">
      <w:pPr>
        <w:rPr>
          <w:rFonts w:ascii="돋움" w:eastAsia="돋움" w:hAnsi="돋움"/>
        </w:rPr>
      </w:pPr>
    </w:p>
    <w:tbl>
      <w:tblPr>
        <w:tblW w:w="854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300EC1" w:rsidTr="00BB661F">
        <w:trPr>
          <w:jc w:val="center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300EC1" w:rsidRDefault="000F729C" w:rsidP="00420E54">
            <w:pPr>
              <w:pStyle w:val="af"/>
            </w:pPr>
            <w:bookmarkStart w:id="2" w:name="#68c23650"/>
            <w:bookmarkEnd w:id="2"/>
            <w:r w:rsidRPr="00300EC1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300EC1" w:rsidRDefault="000F729C" w:rsidP="00420E54">
            <w:pPr>
              <w:pStyle w:val="af"/>
            </w:pPr>
            <w:r w:rsidRPr="00300EC1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300EC1" w:rsidRDefault="000F729C" w:rsidP="00420E54">
            <w:pPr>
              <w:pStyle w:val="af"/>
            </w:pPr>
            <w:r w:rsidRPr="00300EC1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300EC1" w:rsidRDefault="000F729C" w:rsidP="00420E54">
            <w:pPr>
              <w:pStyle w:val="af"/>
            </w:pPr>
            <w:r w:rsidRPr="00300EC1">
              <w:rPr>
                <w:rFonts w:hint="eastAsia"/>
              </w:rPr>
              <w:t>작 성 자</w:t>
            </w:r>
          </w:p>
        </w:tc>
      </w:tr>
      <w:tr w:rsidR="000F729C" w:rsidRPr="00300EC1" w:rsidTr="00BB661F">
        <w:trPr>
          <w:jc w:val="center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BB661F" w:rsidP="00D668F3">
            <w:pPr>
              <w:rPr>
                <w:rFonts w:ascii="맑은고딕" w:eastAsia="맑은고딕" w:hAnsi="돋움"/>
                <w:kern w:val="0"/>
              </w:rPr>
            </w:pPr>
            <w:r w:rsidRPr="006D7427">
              <w:rPr>
                <w:rFonts w:ascii="맑은고딕" w:eastAsia="맑은고딕" w:hAnsi="돋움" w:hint="eastAsia"/>
                <w:kern w:val="0"/>
              </w:rPr>
              <w:t>2018-03-30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46689" w:rsidP="00D668F3">
            <w:pPr>
              <w:rPr>
                <w:rFonts w:ascii="맑은고딕" w:eastAsia="맑은고딕" w:hAnsi="돋움"/>
                <w:kern w:val="0"/>
              </w:rPr>
            </w:pPr>
            <w:r>
              <w:rPr>
                <w:rFonts w:ascii="맑은고딕" w:eastAsia="맑은고딕" w:hAnsi="돋움" w:hint="eastAsia"/>
                <w:kern w:val="0"/>
              </w:rPr>
              <w:t>V</w:t>
            </w:r>
            <w:r w:rsidR="006D7427" w:rsidRPr="006D7427">
              <w:rPr>
                <w:rFonts w:ascii="맑은고딕" w:eastAsia="맑은고딕" w:hAnsi="돋움" w:hint="eastAsia"/>
                <w:kern w:val="0"/>
              </w:rPr>
              <w:t>1</w:t>
            </w:r>
            <w:r w:rsidR="00BB661F" w:rsidRPr="006D7427">
              <w:rPr>
                <w:rFonts w:ascii="맑은고딕" w:eastAsia="맑은고딕" w:hAnsi="돋움" w:hint="eastAsia"/>
                <w:kern w:val="0"/>
              </w:rPr>
              <w:t>.0.1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F862D3" w:rsidP="00D668F3">
            <w:pPr>
              <w:rPr>
                <w:rFonts w:ascii="맑은고딕" w:eastAsia="맑은고딕" w:hAnsi="돋움"/>
                <w:kern w:val="0"/>
              </w:rPr>
            </w:pPr>
            <w:r w:rsidRPr="006D7427">
              <w:rPr>
                <w:rFonts w:ascii="맑은고딕" w:eastAsia="맑은고딕" w:hAnsi="돋움" w:hint="eastAsia"/>
                <w:kern w:val="0"/>
              </w:rPr>
              <w:t>퍼트 차트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BB661F" w:rsidP="00D668F3">
            <w:pPr>
              <w:rPr>
                <w:rFonts w:ascii="맑은고딕" w:eastAsia="맑은고딕" w:hAnsi="돋움" w:cs="굴림"/>
                <w:color w:val="000000"/>
                <w:kern w:val="0"/>
                <w:szCs w:val="20"/>
              </w:rPr>
            </w:pPr>
            <w:r w:rsidRPr="006D7427">
              <w:rPr>
                <w:rFonts w:ascii="맑은고딕" w:eastAsia="맑은고딕" w:hAnsi="돋움" w:cs="굴림" w:hint="eastAsia"/>
                <w:color w:val="000000"/>
                <w:kern w:val="0"/>
                <w:szCs w:val="20"/>
              </w:rPr>
              <w:t>김정현</w:t>
            </w:r>
          </w:p>
        </w:tc>
      </w:tr>
      <w:tr w:rsidR="000F729C" w:rsidRPr="00300EC1" w:rsidTr="00BB661F">
        <w:trPr>
          <w:jc w:val="center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6D7427" w:rsidP="00D668F3">
            <w:pPr>
              <w:rPr>
                <w:rFonts w:ascii="맑은고딕" w:eastAsia="맑은고딕" w:hAnsi="돋움"/>
                <w:kern w:val="0"/>
              </w:rPr>
            </w:pPr>
            <w:r w:rsidRPr="006D7427">
              <w:rPr>
                <w:rFonts w:ascii="맑은고딕" w:eastAsia="맑은고딕" w:hAnsi="돋움" w:hint="eastAsia"/>
                <w:kern w:val="0"/>
              </w:rPr>
              <w:t>2018-04-12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46689" w:rsidP="00D668F3">
            <w:pPr>
              <w:rPr>
                <w:rFonts w:ascii="맑은고딕" w:eastAsia="맑은고딕" w:hAnsi="돋움"/>
                <w:kern w:val="0"/>
              </w:rPr>
            </w:pPr>
            <w:r>
              <w:rPr>
                <w:rFonts w:ascii="맑은고딕" w:eastAsia="맑은고딕" w:hAnsi="돋움" w:hint="eastAsia"/>
                <w:kern w:val="0"/>
              </w:rPr>
              <w:t>V</w:t>
            </w:r>
            <w:r w:rsidR="006D7427" w:rsidRPr="006D7427">
              <w:rPr>
                <w:rFonts w:ascii="맑은고딕" w:eastAsia="맑은고딕" w:hAnsi="돋움" w:hint="eastAsia"/>
                <w:kern w:val="0"/>
              </w:rPr>
              <w:t>1.0.2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6D7427" w:rsidP="00D668F3">
            <w:pPr>
              <w:rPr>
                <w:rFonts w:ascii="맑은고딕" w:eastAsia="맑은고딕" w:hAnsi="돋움"/>
                <w:kern w:val="0"/>
              </w:rPr>
            </w:pPr>
            <w:r w:rsidRPr="006D7427">
              <w:rPr>
                <w:rFonts w:ascii="맑은고딕" w:eastAsia="맑은고딕" w:hAnsi="돋움" w:hint="eastAsia"/>
                <w:kern w:val="0"/>
              </w:rPr>
              <w:t>설명을 위한 네모박스 삭제</w:t>
            </w:r>
          </w:p>
          <w:p w:rsidR="006D7427" w:rsidRPr="006D7427" w:rsidRDefault="006D7427" w:rsidP="00D668F3">
            <w:pPr>
              <w:rPr>
                <w:rFonts w:ascii="맑은고딕" w:eastAsia="맑은고딕" w:hAnsi="돋움"/>
                <w:kern w:val="0"/>
              </w:rPr>
            </w:pPr>
            <w:r w:rsidRPr="006D7427">
              <w:rPr>
                <w:rFonts w:ascii="맑은고딕" w:eastAsia="맑은고딕" w:hAnsi="돋움" w:hint="eastAsia"/>
                <w:kern w:val="0"/>
              </w:rPr>
              <w:t>폰트 크기 조절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6D7427" w:rsidP="00D668F3">
            <w:pPr>
              <w:rPr>
                <w:rFonts w:ascii="맑은고딕" w:eastAsia="맑은고딕" w:hAnsi="돋움" w:cs="굴림"/>
                <w:color w:val="000000"/>
                <w:kern w:val="0"/>
                <w:szCs w:val="20"/>
              </w:rPr>
            </w:pPr>
            <w:r w:rsidRPr="006D7427">
              <w:rPr>
                <w:rFonts w:ascii="맑은고딕" w:eastAsia="맑은고딕" w:hAnsi="돋움" w:cs="굴림" w:hint="eastAsia"/>
                <w:color w:val="000000"/>
                <w:kern w:val="0"/>
                <w:szCs w:val="20"/>
              </w:rPr>
              <w:t>김인환</w:t>
            </w:r>
          </w:p>
        </w:tc>
      </w:tr>
      <w:tr w:rsidR="000F729C" w:rsidRPr="00300EC1" w:rsidTr="00BB661F">
        <w:trPr>
          <w:trHeight w:val="337"/>
          <w:jc w:val="center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1989" w:rsidRPr="006D7427" w:rsidRDefault="009926C0" w:rsidP="00D668F3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>2018-05-30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46F57" w:rsidP="00D668F3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 xml:space="preserve">V1.0.3 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751989" w:rsidP="00D668F3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>최종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751989" w:rsidP="00D668F3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>김정현</w:t>
            </w:r>
          </w:p>
        </w:tc>
      </w:tr>
      <w:tr w:rsidR="000F729C" w:rsidRPr="00300EC1" w:rsidTr="00BB661F">
        <w:trPr>
          <w:trHeight w:val="289"/>
          <w:jc w:val="center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46F57" w:rsidP="00D668F3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/>
              </w:rPr>
              <w:t>2018-05-31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46F57" w:rsidP="00D668F3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>V1.0.4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46F57" w:rsidP="00D668F3">
            <w:pPr>
              <w:rPr>
                <w:rFonts w:ascii="맑은고딕" w:eastAsia="맑은고딕" w:hAnsi="돋움"/>
              </w:rPr>
            </w:pPr>
            <w:proofErr w:type="spellStart"/>
            <w:r>
              <w:rPr>
                <w:rFonts w:ascii="맑은고딕" w:eastAsia="맑은고딕" w:hAnsi="돋움" w:hint="eastAsia"/>
              </w:rPr>
              <w:t>간트</w:t>
            </w:r>
            <w:proofErr w:type="spellEnd"/>
            <w:r>
              <w:rPr>
                <w:rFonts w:ascii="맑은고딕" w:eastAsia="맑은고딕" w:hAnsi="돋움" w:hint="eastAsia"/>
              </w:rPr>
              <w:t xml:space="preserve"> 차트 해상도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6D7427" w:rsidRDefault="00046F57" w:rsidP="00D668F3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>김정현</w:t>
            </w:r>
          </w:p>
        </w:tc>
      </w:tr>
      <w:tr w:rsidR="006A1EDF" w:rsidRPr="00300EC1" w:rsidTr="00BB661F">
        <w:trPr>
          <w:jc w:val="center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EDF" w:rsidRPr="006D7427" w:rsidRDefault="006A1EDF" w:rsidP="006A1EDF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/>
              </w:rPr>
              <w:t>2018-05-31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EDF" w:rsidRPr="006D7427" w:rsidRDefault="006A1EDF" w:rsidP="006A1EDF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>V1.0.</w:t>
            </w:r>
            <w:r>
              <w:rPr>
                <w:rFonts w:ascii="맑은고딕" w:eastAsia="맑은고딕" w:hAnsi="돋움"/>
              </w:rPr>
              <w:t>5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EDF" w:rsidRPr="006D7427" w:rsidRDefault="006A1EDF" w:rsidP="006A1EDF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>P</w:t>
            </w:r>
            <w:r>
              <w:rPr>
                <w:rFonts w:ascii="맑은고딕" w:eastAsia="맑은고딕" w:hAnsi="돋움"/>
              </w:rPr>
              <w:t xml:space="preserve">ERT </w:t>
            </w:r>
            <w:r>
              <w:rPr>
                <w:rFonts w:ascii="맑은고딕" w:eastAsia="맑은고딕" w:hAnsi="돋움" w:hint="eastAsia"/>
              </w:rPr>
              <w:t>차트 해상도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EDF" w:rsidRPr="006D7427" w:rsidRDefault="006A1EDF" w:rsidP="006A1EDF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>김정현</w:t>
            </w:r>
          </w:p>
        </w:tc>
      </w:tr>
      <w:tr w:rsidR="002379DD" w:rsidRPr="00300EC1" w:rsidTr="00BB661F">
        <w:trPr>
          <w:jc w:val="center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79DD" w:rsidRPr="006D7427" w:rsidRDefault="002379DD" w:rsidP="002379DD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/>
              </w:rPr>
              <w:t>2018-05-31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79DD" w:rsidRPr="006D7427" w:rsidRDefault="002379DD" w:rsidP="002379DD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>V1.0.</w:t>
            </w:r>
            <w:r>
              <w:rPr>
                <w:rFonts w:ascii="맑은고딕" w:eastAsia="맑은고딕" w:hAnsi="돋움"/>
              </w:rPr>
              <w:t>6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79DD" w:rsidRPr="006D7427" w:rsidRDefault="002379DD" w:rsidP="002379DD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>버전 정보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79DD" w:rsidRPr="006D7427" w:rsidRDefault="002379DD" w:rsidP="002379DD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>김정현</w:t>
            </w:r>
          </w:p>
        </w:tc>
      </w:tr>
      <w:tr w:rsidR="002379DD" w:rsidRPr="00300EC1" w:rsidTr="00BB661F">
        <w:trPr>
          <w:trHeight w:val="365"/>
          <w:jc w:val="center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79DD" w:rsidRPr="006D7427" w:rsidRDefault="002379DD" w:rsidP="002379DD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79DD" w:rsidRPr="006D7427" w:rsidRDefault="002379DD" w:rsidP="002379DD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79DD" w:rsidRPr="006D7427" w:rsidRDefault="002379DD" w:rsidP="002379DD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79DD" w:rsidRPr="006D7427" w:rsidRDefault="002379DD" w:rsidP="002379DD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 </w:t>
            </w:r>
          </w:p>
        </w:tc>
      </w:tr>
    </w:tbl>
    <w:p w:rsidR="00D668F3" w:rsidRPr="00300EC1" w:rsidRDefault="000F729C" w:rsidP="00D668F3">
      <w:pPr>
        <w:rPr>
          <w:rFonts w:ascii="돋움" w:eastAsia="돋움" w:hAnsi="돋움"/>
        </w:rPr>
      </w:pPr>
      <w:r w:rsidRPr="00300EC1">
        <w:rPr>
          <w:rFonts w:ascii="돋움" w:eastAsia="돋움" w:hAnsi="돋움"/>
        </w:rPr>
        <w:br w:type="page"/>
      </w:r>
    </w:p>
    <w:p w:rsidR="006A1701" w:rsidRPr="00300EC1" w:rsidRDefault="006A1701" w:rsidP="00D668F3">
      <w:pPr>
        <w:pStyle w:val="a4"/>
        <w:rPr>
          <w:rFonts w:ascii="돋움" w:eastAsia="돋움"/>
        </w:rPr>
      </w:pPr>
      <w:r w:rsidRPr="00300EC1">
        <w:rPr>
          <w:rFonts w:ascii="돋움" w:eastAsia="돋움" w:hint="eastAsia"/>
        </w:rPr>
        <w:lastRenderedPageBreak/>
        <w:t>- 목 차 -</w:t>
      </w:r>
    </w:p>
    <w:p w:rsidR="00BA59A3" w:rsidRPr="00300EC1" w:rsidRDefault="004221DF">
      <w:pPr>
        <w:pStyle w:val="10"/>
        <w:rPr>
          <w:rFonts w:ascii="돋움" w:eastAsia="돋움" w:hAnsi="돋움"/>
          <w:b w:val="0"/>
          <w:bCs w:val="0"/>
          <w:caps w:val="0"/>
          <w:noProof/>
          <w:szCs w:val="22"/>
        </w:rPr>
      </w:pPr>
      <w:r w:rsidRPr="00300EC1">
        <w:rPr>
          <w:rFonts w:ascii="돋움" w:eastAsia="돋움" w:hAnsi="돋움"/>
          <w:b w:val="0"/>
          <w:bCs w:val="0"/>
          <w:caps w:val="0"/>
        </w:rPr>
        <w:fldChar w:fldCharType="begin"/>
      </w:r>
      <w:r w:rsidRPr="00300EC1">
        <w:rPr>
          <w:rFonts w:ascii="돋움" w:eastAsia="돋움" w:hAnsi="돋움"/>
          <w:b w:val="0"/>
          <w:bCs w:val="0"/>
          <w:caps w:val="0"/>
        </w:rPr>
        <w:instrText xml:space="preserve"> TOC \o "1-3" \h \z </w:instrText>
      </w:r>
      <w:r w:rsidRPr="00300EC1">
        <w:rPr>
          <w:rFonts w:ascii="돋움" w:eastAsia="돋움" w:hAnsi="돋움"/>
          <w:b w:val="0"/>
          <w:bCs w:val="0"/>
          <w:caps w:val="0"/>
        </w:rPr>
        <w:fldChar w:fldCharType="separate"/>
      </w:r>
      <w:hyperlink w:anchor="_Toc508731616" w:history="1">
        <w:r w:rsidR="00BA59A3" w:rsidRPr="00300EC1">
          <w:rPr>
            <w:rStyle w:val="af4"/>
            <w:rFonts w:ascii="돋움" w:eastAsia="돋움" w:hAnsi="돋움"/>
            <w:noProof/>
          </w:rPr>
          <w:t>1.</w:t>
        </w:r>
        <w:r w:rsidR="00BA59A3" w:rsidRPr="00300EC1">
          <w:rPr>
            <w:rFonts w:ascii="돋움" w:eastAsia="돋움" w:hAnsi="돋움"/>
            <w:b w:val="0"/>
            <w:bCs w:val="0"/>
            <w: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프로젝트 개요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_Toc508731616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- 3 -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6A6695">
      <w:pPr>
        <w:pStyle w:val="20"/>
        <w:tabs>
          <w:tab w:val="left" w:pos="800"/>
          <w:tab w:val="right" w:leader="dot" w:pos="8494"/>
        </w:tabs>
        <w:rPr>
          <w:rFonts w:ascii="돋움" w:eastAsia="돋움" w:hAnsi="돋움"/>
          <w:smallCaps w:val="0"/>
          <w:noProof/>
          <w:szCs w:val="22"/>
        </w:rPr>
      </w:pPr>
      <w:hyperlink w:anchor="_Toc508731617" w:history="1">
        <w:r w:rsidR="00BA59A3" w:rsidRPr="00300EC1">
          <w:rPr>
            <w:rStyle w:val="af4"/>
            <w:rFonts w:ascii="돋움" w:eastAsia="돋움" w:hAnsi="돋움"/>
            <w:noProof/>
          </w:rPr>
          <w:t>1.1</w:t>
        </w:r>
        <w:r w:rsidR="00BA59A3" w:rsidRPr="00300EC1">
          <w:rPr>
            <w:rFonts w:ascii="돋움" w:eastAsia="돋움" w:hAnsi="돋움"/>
            <w:small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목적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_Toc508731617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- 3 -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6A6695">
      <w:pPr>
        <w:pStyle w:val="20"/>
        <w:tabs>
          <w:tab w:val="left" w:pos="800"/>
          <w:tab w:val="right" w:leader="dot" w:pos="8494"/>
        </w:tabs>
        <w:rPr>
          <w:rFonts w:ascii="돋움" w:eastAsia="돋움" w:hAnsi="돋움"/>
          <w:smallCaps w:val="0"/>
          <w:noProof/>
          <w:szCs w:val="22"/>
        </w:rPr>
      </w:pPr>
      <w:hyperlink w:anchor="_Toc508731618" w:history="1">
        <w:r w:rsidR="00BA59A3" w:rsidRPr="00300EC1">
          <w:rPr>
            <w:rStyle w:val="af4"/>
            <w:rFonts w:ascii="돋움" w:eastAsia="돋움" w:hAnsi="돋움"/>
            <w:noProof/>
          </w:rPr>
          <w:t>1.2</w:t>
        </w:r>
        <w:r w:rsidR="00BA59A3" w:rsidRPr="00300EC1">
          <w:rPr>
            <w:rFonts w:ascii="돋움" w:eastAsia="돋움" w:hAnsi="돋움"/>
            <w:small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주요 일정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_Toc508731618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- 3 -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6A6695">
      <w:pPr>
        <w:pStyle w:val="20"/>
        <w:tabs>
          <w:tab w:val="left" w:pos="800"/>
          <w:tab w:val="right" w:leader="dot" w:pos="8494"/>
        </w:tabs>
        <w:rPr>
          <w:rFonts w:ascii="돋움" w:eastAsia="돋움" w:hAnsi="돋움"/>
          <w:smallCaps w:val="0"/>
          <w:noProof/>
          <w:szCs w:val="22"/>
        </w:rPr>
      </w:pPr>
      <w:hyperlink w:anchor="_Toc508731619" w:history="1">
        <w:r w:rsidR="00BA59A3" w:rsidRPr="00300EC1">
          <w:rPr>
            <w:rStyle w:val="af4"/>
            <w:rFonts w:ascii="돋움" w:eastAsia="돋움" w:hAnsi="돋움"/>
            <w:noProof/>
          </w:rPr>
          <w:t>1.3</w:t>
        </w:r>
        <w:r w:rsidR="00BA59A3" w:rsidRPr="00300EC1">
          <w:rPr>
            <w:rFonts w:ascii="돋움" w:eastAsia="돋움" w:hAnsi="돋움"/>
            <w:small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조직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_Toc508731619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- 4 -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6A6695">
      <w:pPr>
        <w:pStyle w:val="30"/>
        <w:tabs>
          <w:tab w:val="left" w:pos="1200"/>
          <w:tab w:val="right" w:leader="dot" w:pos="8494"/>
        </w:tabs>
        <w:rPr>
          <w:rFonts w:ascii="돋움" w:eastAsia="돋움" w:hAnsi="돋움"/>
          <w:iCs w:val="0"/>
          <w:noProof/>
          <w:szCs w:val="22"/>
        </w:rPr>
      </w:pPr>
      <w:hyperlink w:anchor="_Toc508731620" w:history="1">
        <w:r w:rsidR="00BA59A3" w:rsidRPr="00300EC1">
          <w:rPr>
            <w:rStyle w:val="af4"/>
            <w:rFonts w:ascii="돋움" w:eastAsia="돋움" w:hAnsi="돋움"/>
            <w:noProof/>
          </w:rPr>
          <w:t>1.3.1</w:t>
        </w:r>
        <w:r w:rsidR="00BA59A3" w:rsidRPr="00300EC1">
          <w:rPr>
            <w:rFonts w:ascii="돋움" w:eastAsia="돋움" w:hAnsi="돋움"/>
            <w:iC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조직도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_Toc508731620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- 4 -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6A6695">
      <w:pPr>
        <w:pStyle w:val="30"/>
        <w:tabs>
          <w:tab w:val="left" w:pos="1200"/>
          <w:tab w:val="right" w:leader="dot" w:pos="8494"/>
        </w:tabs>
        <w:rPr>
          <w:rFonts w:ascii="돋움" w:eastAsia="돋움" w:hAnsi="돋움"/>
          <w:iCs w:val="0"/>
          <w:noProof/>
          <w:szCs w:val="22"/>
        </w:rPr>
      </w:pPr>
      <w:hyperlink w:anchor="_Toc508731621" w:history="1">
        <w:r w:rsidR="00BA59A3" w:rsidRPr="00300EC1">
          <w:rPr>
            <w:rStyle w:val="af4"/>
            <w:rFonts w:ascii="돋움" w:eastAsia="돋움" w:hAnsi="돋움"/>
            <w:noProof/>
          </w:rPr>
          <w:t>1.3.2</w:t>
        </w:r>
        <w:r w:rsidR="00BA59A3" w:rsidRPr="00300EC1">
          <w:rPr>
            <w:rFonts w:ascii="돋움" w:eastAsia="돋움" w:hAnsi="돋움"/>
            <w:iC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역할 및 책임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_Toc508731621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- 4 -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6A6695">
      <w:pPr>
        <w:pStyle w:val="20"/>
        <w:tabs>
          <w:tab w:val="left" w:pos="800"/>
          <w:tab w:val="right" w:leader="dot" w:pos="8494"/>
        </w:tabs>
        <w:rPr>
          <w:rFonts w:ascii="돋움" w:eastAsia="돋움" w:hAnsi="돋움"/>
          <w:smallCaps w:val="0"/>
          <w:noProof/>
          <w:szCs w:val="22"/>
        </w:rPr>
      </w:pPr>
      <w:hyperlink w:anchor="_Toc508731622" w:history="1">
        <w:r w:rsidR="00BA59A3" w:rsidRPr="00300EC1">
          <w:rPr>
            <w:rStyle w:val="af4"/>
            <w:rFonts w:ascii="돋움" w:eastAsia="돋움" w:hAnsi="돋움"/>
            <w:noProof/>
          </w:rPr>
          <w:t>1.4</w:t>
        </w:r>
        <w:r w:rsidR="00BA59A3" w:rsidRPr="00300EC1">
          <w:rPr>
            <w:rFonts w:ascii="돋움" w:eastAsia="돋움" w:hAnsi="돋움"/>
            <w:small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생명주기 모델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_Toc508731622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- 5 -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6A6695">
      <w:pPr>
        <w:pStyle w:val="20"/>
        <w:tabs>
          <w:tab w:val="left" w:pos="800"/>
          <w:tab w:val="right" w:leader="dot" w:pos="8494"/>
        </w:tabs>
        <w:rPr>
          <w:rFonts w:ascii="돋움" w:eastAsia="돋움" w:hAnsi="돋움"/>
          <w:smallCaps w:val="0"/>
          <w:noProof/>
          <w:szCs w:val="22"/>
        </w:rPr>
      </w:pPr>
      <w:hyperlink w:anchor="_Toc508731623" w:history="1">
        <w:r w:rsidR="00BA59A3" w:rsidRPr="00300EC1">
          <w:rPr>
            <w:rStyle w:val="af4"/>
            <w:rFonts w:ascii="돋움" w:eastAsia="돋움" w:hAnsi="돋움"/>
            <w:noProof/>
          </w:rPr>
          <w:t>1.5</w:t>
        </w:r>
        <w:r w:rsidR="00BA59A3" w:rsidRPr="00300EC1">
          <w:rPr>
            <w:rFonts w:ascii="돋움" w:eastAsia="돋움" w:hAnsi="돋움"/>
            <w:small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도구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_Toc508731623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- 5 -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6A6695">
      <w:pPr>
        <w:pStyle w:val="10"/>
        <w:rPr>
          <w:rFonts w:ascii="돋움" w:eastAsia="돋움" w:hAnsi="돋움"/>
          <w:b w:val="0"/>
          <w:bCs w:val="0"/>
          <w:caps w:val="0"/>
          <w:noProof/>
          <w:szCs w:val="22"/>
        </w:rPr>
      </w:pPr>
      <w:hyperlink w:anchor="_Toc508731624" w:history="1">
        <w:r w:rsidR="00BA59A3" w:rsidRPr="00300EC1">
          <w:rPr>
            <w:rStyle w:val="af4"/>
            <w:rFonts w:ascii="돋움" w:eastAsia="돋움" w:hAnsi="돋움"/>
            <w:noProof/>
          </w:rPr>
          <w:t>2.</w:t>
        </w:r>
        <w:r w:rsidR="00BA59A3" w:rsidRPr="00300EC1">
          <w:rPr>
            <w:rFonts w:ascii="돋움" w:eastAsia="돋움" w:hAnsi="돋움"/>
            <w:b w:val="0"/>
            <w:bCs w:val="0"/>
            <w: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규모 산정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_Toc508731624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- 6 -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6A6695">
      <w:pPr>
        <w:pStyle w:val="20"/>
        <w:tabs>
          <w:tab w:val="left" w:pos="800"/>
          <w:tab w:val="right" w:leader="dot" w:pos="8494"/>
        </w:tabs>
        <w:rPr>
          <w:rFonts w:ascii="돋움" w:eastAsia="돋움" w:hAnsi="돋움"/>
          <w:smallCaps w:val="0"/>
          <w:noProof/>
          <w:szCs w:val="22"/>
        </w:rPr>
      </w:pPr>
      <w:hyperlink w:anchor="_Toc508731625" w:history="1">
        <w:r w:rsidR="00BA59A3" w:rsidRPr="00300EC1">
          <w:rPr>
            <w:rStyle w:val="af4"/>
            <w:rFonts w:ascii="돋움" w:eastAsia="돋움" w:hAnsi="돋움"/>
            <w:noProof/>
          </w:rPr>
          <w:t>2.1</w:t>
        </w:r>
        <w:r w:rsidR="00BA59A3" w:rsidRPr="00300EC1">
          <w:rPr>
            <w:rFonts w:ascii="돋움" w:eastAsia="돋움" w:hAnsi="돋움"/>
            <w:small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WBS(Work Breakdown Structure)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_Toc508731625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- 6 -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6A6695">
      <w:pPr>
        <w:pStyle w:val="10"/>
        <w:rPr>
          <w:rFonts w:ascii="돋움" w:eastAsia="돋움" w:hAnsi="돋움"/>
          <w:b w:val="0"/>
          <w:bCs w:val="0"/>
          <w:caps w:val="0"/>
          <w:noProof/>
          <w:szCs w:val="22"/>
        </w:rPr>
      </w:pPr>
      <w:hyperlink w:anchor="_Toc508731626" w:history="1">
        <w:r w:rsidR="00BA59A3" w:rsidRPr="00300EC1">
          <w:rPr>
            <w:rStyle w:val="af4"/>
            <w:rFonts w:ascii="돋움" w:eastAsia="돋움" w:hAnsi="돋움"/>
            <w:noProof/>
          </w:rPr>
          <w:t>3.</w:t>
        </w:r>
        <w:r w:rsidR="00BA59A3" w:rsidRPr="00300EC1">
          <w:rPr>
            <w:rFonts w:ascii="돋움" w:eastAsia="돋움" w:hAnsi="돋움"/>
            <w:b w:val="0"/>
            <w:bCs w:val="0"/>
            <w: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일정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_Toc508731626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- 7 -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6A6695">
      <w:pPr>
        <w:pStyle w:val="10"/>
        <w:rPr>
          <w:rFonts w:ascii="돋움" w:eastAsia="돋움" w:hAnsi="돋움"/>
          <w:b w:val="0"/>
          <w:bCs w:val="0"/>
          <w:caps w:val="0"/>
          <w:noProof/>
          <w:szCs w:val="22"/>
        </w:rPr>
      </w:pPr>
      <w:hyperlink w:anchor="_Toc508731627" w:history="1">
        <w:r w:rsidR="00BA59A3" w:rsidRPr="00300EC1">
          <w:rPr>
            <w:rStyle w:val="af4"/>
            <w:rFonts w:ascii="돋움" w:eastAsia="돋움" w:hAnsi="돋움"/>
            <w:noProof/>
          </w:rPr>
          <w:t>4.</w:t>
        </w:r>
        <w:r w:rsidR="00BA59A3" w:rsidRPr="00300EC1">
          <w:rPr>
            <w:rFonts w:ascii="돋움" w:eastAsia="돋움" w:hAnsi="돋움"/>
            <w:b w:val="0"/>
            <w:bCs w:val="0"/>
            <w: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산출물 관리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_Toc508731627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- 8 -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BA59A3" w:rsidRPr="00300EC1" w:rsidRDefault="006A6695">
      <w:pPr>
        <w:pStyle w:val="10"/>
        <w:rPr>
          <w:rFonts w:ascii="돋움" w:eastAsia="돋움" w:hAnsi="돋움"/>
          <w:b w:val="0"/>
          <w:bCs w:val="0"/>
          <w:caps w:val="0"/>
          <w:noProof/>
          <w:szCs w:val="22"/>
        </w:rPr>
      </w:pPr>
      <w:hyperlink w:anchor="_Toc508731628" w:history="1">
        <w:r w:rsidR="00BA59A3" w:rsidRPr="00300EC1">
          <w:rPr>
            <w:rStyle w:val="af4"/>
            <w:rFonts w:ascii="돋움" w:eastAsia="돋움" w:hAnsi="돋움"/>
            <w:noProof/>
          </w:rPr>
          <w:t>5.</w:t>
        </w:r>
        <w:r w:rsidR="00BA59A3" w:rsidRPr="00300EC1">
          <w:rPr>
            <w:rFonts w:ascii="돋움" w:eastAsia="돋움" w:hAnsi="돋움"/>
            <w:b w:val="0"/>
            <w:bCs w:val="0"/>
            <w:caps w:val="0"/>
            <w:noProof/>
            <w:szCs w:val="22"/>
          </w:rPr>
          <w:tab/>
        </w:r>
        <w:r w:rsidR="00BA59A3" w:rsidRPr="00300EC1">
          <w:rPr>
            <w:rStyle w:val="af4"/>
            <w:rFonts w:ascii="돋움" w:eastAsia="돋움" w:hAnsi="돋움"/>
            <w:noProof/>
          </w:rPr>
          <w:t>리스크 관리 계획</w:t>
        </w:r>
        <w:r w:rsidR="00BA59A3" w:rsidRPr="00300EC1">
          <w:rPr>
            <w:rFonts w:ascii="돋움" w:eastAsia="돋움" w:hAnsi="돋움"/>
            <w:noProof/>
            <w:webHidden/>
          </w:rPr>
          <w:tab/>
        </w:r>
        <w:r w:rsidR="00BA59A3" w:rsidRPr="00300EC1">
          <w:rPr>
            <w:rFonts w:ascii="돋움" w:eastAsia="돋움" w:hAnsi="돋움"/>
            <w:noProof/>
            <w:webHidden/>
          </w:rPr>
          <w:fldChar w:fldCharType="begin"/>
        </w:r>
        <w:r w:rsidR="00BA59A3" w:rsidRPr="00300EC1">
          <w:rPr>
            <w:rFonts w:ascii="돋움" w:eastAsia="돋움" w:hAnsi="돋움"/>
            <w:noProof/>
            <w:webHidden/>
          </w:rPr>
          <w:instrText xml:space="preserve"> PAGEREF _Toc508731628 \h </w:instrText>
        </w:r>
        <w:r w:rsidR="00BA59A3" w:rsidRPr="00300EC1">
          <w:rPr>
            <w:rFonts w:ascii="돋움" w:eastAsia="돋움" w:hAnsi="돋움"/>
            <w:noProof/>
            <w:webHidden/>
          </w:rPr>
        </w:r>
        <w:r w:rsidR="00BA59A3" w:rsidRPr="00300EC1">
          <w:rPr>
            <w:rFonts w:ascii="돋움" w:eastAsia="돋움" w:hAnsi="돋움"/>
            <w:noProof/>
            <w:webHidden/>
          </w:rPr>
          <w:fldChar w:fldCharType="separate"/>
        </w:r>
        <w:r w:rsidR="00BA59A3" w:rsidRPr="00300EC1">
          <w:rPr>
            <w:rFonts w:ascii="돋움" w:eastAsia="돋움" w:hAnsi="돋움"/>
            <w:noProof/>
            <w:webHidden/>
          </w:rPr>
          <w:t>- 9 -</w:t>
        </w:r>
        <w:r w:rsidR="00BA59A3" w:rsidRPr="00300EC1">
          <w:rPr>
            <w:rFonts w:ascii="돋움" w:eastAsia="돋움" w:hAnsi="돋움"/>
            <w:noProof/>
            <w:webHidden/>
          </w:rPr>
          <w:fldChar w:fldCharType="end"/>
        </w:r>
      </w:hyperlink>
    </w:p>
    <w:p w:rsidR="004221DF" w:rsidRPr="00300EC1" w:rsidRDefault="004221DF" w:rsidP="004221DF">
      <w:pPr>
        <w:rPr>
          <w:rFonts w:ascii="돋움" w:eastAsia="돋움" w:hAnsi="돋움"/>
        </w:rPr>
      </w:pPr>
      <w:r w:rsidRPr="00300EC1">
        <w:rPr>
          <w:rFonts w:ascii="돋움" w:eastAsia="돋움" w:hAnsi="돋움"/>
          <w:b/>
          <w:bCs/>
          <w:caps/>
          <w:szCs w:val="20"/>
        </w:rPr>
        <w:fldChar w:fldCharType="end"/>
      </w:r>
      <w:r w:rsidR="006A1701" w:rsidRPr="00300EC1">
        <w:rPr>
          <w:rFonts w:ascii="돋움" w:eastAsia="돋움" w:hAnsi="돋움"/>
        </w:rPr>
        <w:br w:type="page"/>
      </w:r>
      <w:bookmarkStart w:id="3" w:name="#68a31c0d"/>
      <w:bookmarkStart w:id="4" w:name="#68a31c0e"/>
      <w:bookmarkEnd w:id="3"/>
      <w:bookmarkEnd w:id="4"/>
    </w:p>
    <w:p w:rsidR="00121136" w:rsidRPr="006D7427" w:rsidRDefault="006B3567" w:rsidP="006D7427">
      <w:pPr>
        <w:pStyle w:val="1"/>
      </w:pPr>
      <w:bookmarkStart w:id="5" w:name="_Toc508731616"/>
      <w:r w:rsidRPr="006D7427">
        <w:rPr>
          <w:rFonts w:hint="eastAsia"/>
        </w:rPr>
        <w:lastRenderedPageBreak/>
        <w:t>프로젝트 개요</w:t>
      </w:r>
      <w:bookmarkEnd w:id="5"/>
    </w:p>
    <w:p w:rsidR="00402B53" w:rsidRPr="006D7427" w:rsidRDefault="00402B53" w:rsidP="006D7427">
      <w:pPr>
        <w:pStyle w:val="2"/>
      </w:pPr>
      <w:bookmarkStart w:id="6" w:name="_Toc508731617"/>
      <w:r w:rsidRPr="006D7427">
        <w:rPr>
          <w:rFonts w:hint="eastAsia"/>
        </w:rPr>
        <w:t>목적</w:t>
      </w:r>
      <w:bookmarkEnd w:id="6"/>
    </w:p>
    <w:p w:rsidR="00824C0B" w:rsidRDefault="00824C0B" w:rsidP="00824C0B">
      <w:r>
        <w:rPr>
          <w:rFonts w:hint="eastAsia"/>
        </w:rPr>
        <w:t>대학생을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과목별</w:t>
      </w:r>
      <w:r>
        <w:rPr>
          <w:rFonts w:hint="eastAsia"/>
        </w:rPr>
        <w:t xml:space="preserve"> TO DO LIST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:rsidR="00824C0B" w:rsidRDefault="00824C0B" w:rsidP="00824C0B">
      <w:pPr>
        <w:numPr>
          <w:ilvl w:val="0"/>
          <w:numId w:val="24"/>
        </w:numPr>
      </w:pPr>
      <w:r>
        <w:rPr>
          <w:rFonts w:hint="eastAsia"/>
        </w:rPr>
        <w:t>대학생들의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체계적으로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824C0B" w:rsidRDefault="00824C0B" w:rsidP="00824C0B">
      <w:pPr>
        <w:numPr>
          <w:ilvl w:val="0"/>
          <w:numId w:val="24"/>
        </w:numPr>
      </w:pPr>
      <w:r>
        <w:rPr>
          <w:rFonts w:hint="eastAsia"/>
        </w:rPr>
        <w:t>간편한</w:t>
      </w:r>
      <w:r>
        <w:rPr>
          <w:rFonts w:hint="eastAsia"/>
        </w:rPr>
        <w:t xml:space="preserve"> </w:t>
      </w:r>
      <w:r>
        <w:rPr>
          <w:rFonts w:hint="eastAsia"/>
        </w:rPr>
        <w:t>조작을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학습능률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</w:p>
    <w:p w:rsidR="00402B53" w:rsidRPr="00824C0B" w:rsidRDefault="00402B53" w:rsidP="00402B53">
      <w:pPr>
        <w:rPr>
          <w:rFonts w:ascii="돋움" w:eastAsia="돋움" w:hAnsi="돋움"/>
        </w:rPr>
      </w:pPr>
    </w:p>
    <w:p w:rsidR="009B6B0E" w:rsidRPr="00300EC1" w:rsidRDefault="009B6B0E" w:rsidP="00402B53">
      <w:pPr>
        <w:rPr>
          <w:rFonts w:ascii="돋움" w:eastAsia="돋움" w:hAnsi="돋움"/>
        </w:rPr>
      </w:pPr>
    </w:p>
    <w:p w:rsidR="00402B53" w:rsidRPr="006D7427" w:rsidRDefault="00402B53" w:rsidP="006D7427">
      <w:pPr>
        <w:pStyle w:val="2"/>
      </w:pPr>
      <w:bookmarkStart w:id="7" w:name="_Toc508731618"/>
      <w:r w:rsidRPr="006D7427">
        <w:rPr>
          <w:rFonts w:hint="eastAsia"/>
        </w:rPr>
        <w:t>주요 일정</w:t>
      </w:r>
      <w:bookmarkEnd w:id="7"/>
    </w:p>
    <w:p w:rsidR="00EC223C" w:rsidRPr="00300EC1" w:rsidRDefault="00EC223C" w:rsidP="00402B53">
      <w:pPr>
        <w:rPr>
          <w:rFonts w:ascii="돋움" w:eastAsia="돋움" w:hAnsi="돋움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8"/>
        <w:gridCol w:w="3043"/>
        <w:gridCol w:w="2663"/>
      </w:tblGrid>
      <w:tr w:rsidR="00EC223C" w:rsidRPr="00300EC1" w:rsidTr="00E774BC">
        <w:trPr>
          <w:trHeight w:val="165"/>
        </w:trPr>
        <w:tc>
          <w:tcPr>
            <w:tcW w:w="2802" w:type="dxa"/>
            <w:shd w:val="clear" w:color="auto" w:fill="C0C0C0"/>
            <w:vAlign w:val="center"/>
          </w:tcPr>
          <w:p w:rsidR="00EC223C" w:rsidRPr="00300EC1" w:rsidRDefault="00EC223C" w:rsidP="00EC223C">
            <w:pPr>
              <w:pStyle w:val="af0"/>
            </w:pPr>
            <w:r w:rsidRPr="00300EC1">
              <w:rPr>
                <w:rFonts w:hint="eastAsia"/>
              </w:rPr>
              <w:t>단계</w:t>
            </w:r>
          </w:p>
        </w:tc>
        <w:tc>
          <w:tcPr>
            <w:tcW w:w="3057" w:type="dxa"/>
            <w:shd w:val="clear" w:color="auto" w:fill="C0C0C0"/>
            <w:vAlign w:val="center"/>
          </w:tcPr>
          <w:p w:rsidR="00EC223C" w:rsidRPr="00300EC1" w:rsidRDefault="00EC223C" w:rsidP="00EC223C">
            <w:pPr>
              <w:pStyle w:val="af0"/>
            </w:pPr>
            <w:r w:rsidRPr="00300EC1">
              <w:rPr>
                <w:rFonts w:hint="eastAsia"/>
              </w:rPr>
              <w:t>일정</w:t>
            </w:r>
          </w:p>
        </w:tc>
        <w:tc>
          <w:tcPr>
            <w:tcW w:w="2676" w:type="dxa"/>
            <w:shd w:val="clear" w:color="auto" w:fill="C0C0C0"/>
            <w:vAlign w:val="center"/>
          </w:tcPr>
          <w:p w:rsidR="00EC223C" w:rsidRPr="00300EC1" w:rsidRDefault="00EC223C" w:rsidP="00EC223C">
            <w:pPr>
              <w:pStyle w:val="af0"/>
            </w:pPr>
            <w:r w:rsidRPr="00300EC1">
              <w:rPr>
                <w:rFonts w:hint="eastAsia"/>
              </w:rPr>
              <w:t>산출물</w:t>
            </w:r>
          </w:p>
        </w:tc>
      </w:tr>
      <w:tr w:rsidR="00E774BC" w:rsidRPr="00300EC1" w:rsidTr="00E774BC">
        <w:trPr>
          <w:trHeight w:val="72"/>
        </w:trPr>
        <w:tc>
          <w:tcPr>
            <w:tcW w:w="2802" w:type="dxa"/>
            <w:vAlign w:val="center"/>
          </w:tcPr>
          <w:p w:rsidR="00E774BC" w:rsidRPr="006D7427" w:rsidRDefault="00E774BC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프로젝트 계획서 초안 작성</w:t>
            </w:r>
          </w:p>
        </w:tc>
        <w:tc>
          <w:tcPr>
            <w:tcW w:w="3057" w:type="dxa"/>
            <w:vAlign w:val="center"/>
          </w:tcPr>
          <w:p w:rsidR="00E774BC" w:rsidRPr="006D7427" w:rsidRDefault="00E774BC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3/28-3/30 (3)</w:t>
            </w:r>
          </w:p>
        </w:tc>
        <w:tc>
          <w:tcPr>
            <w:tcW w:w="2676" w:type="dxa"/>
            <w:vAlign w:val="center"/>
          </w:tcPr>
          <w:p w:rsidR="00E774BC" w:rsidRPr="006D7427" w:rsidRDefault="00E774BC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프로젝트 계획서 초안</w:t>
            </w:r>
          </w:p>
        </w:tc>
      </w:tr>
      <w:tr w:rsidR="00EC223C" w:rsidRPr="00300EC1" w:rsidTr="00E774BC">
        <w:trPr>
          <w:trHeight w:val="72"/>
        </w:trPr>
        <w:tc>
          <w:tcPr>
            <w:tcW w:w="2802" w:type="dxa"/>
            <w:vAlign w:val="center"/>
          </w:tcPr>
          <w:p w:rsidR="00EC223C" w:rsidRPr="006D7427" w:rsidRDefault="00647B35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요구사</w:t>
            </w:r>
            <w:r w:rsidR="00E774BC" w:rsidRPr="006D7427">
              <w:rPr>
                <w:rFonts w:ascii="맑은고딕" w:eastAsia="맑은고딕" w:hAnsi="돋움" w:hint="eastAsia"/>
              </w:rPr>
              <w:t>항</w:t>
            </w:r>
            <w:r w:rsidRPr="006D7427">
              <w:rPr>
                <w:rFonts w:ascii="맑은고딕" w:eastAsia="맑은고딕" w:hAnsi="돋움" w:hint="eastAsia"/>
              </w:rPr>
              <w:t xml:space="preserve"> 명세서 작성</w:t>
            </w:r>
          </w:p>
        </w:tc>
        <w:tc>
          <w:tcPr>
            <w:tcW w:w="3057" w:type="dxa"/>
            <w:vAlign w:val="center"/>
          </w:tcPr>
          <w:p w:rsidR="00EC223C" w:rsidRPr="006D7427" w:rsidRDefault="00E906C2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3/31-4/</w:t>
            </w:r>
            <w:r w:rsidR="007F19EA" w:rsidRPr="006D7427">
              <w:rPr>
                <w:rFonts w:ascii="맑은고딕" w:eastAsia="맑은고딕" w:hAnsi="돋움" w:hint="eastAsia"/>
              </w:rPr>
              <w:t>8</w:t>
            </w:r>
            <w:r w:rsidRPr="006D7427">
              <w:rPr>
                <w:rFonts w:ascii="맑은고딕" w:eastAsia="맑은고딕" w:hAnsi="돋움" w:hint="eastAsia"/>
              </w:rPr>
              <w:t xml:space="preserve"> (</w:t>
            </w:r>
            <w:r w:rsidR="007F19EA" w:rsidRPr="006D7427">
              <w:rPr>
                <w:rFonts w:ascii="맑은고딕" w:eastAsia="맑은고딕" w:hAnsi="돋움" w:hint="eastAsia"/>
              </w:rPr>
              <w:t>9</w:t>
            </w:r>
            <w:r w:rsidR="00647B35" w:rsidRPr="006D7427">
              <w:rPr>
                <w:rFonts w:ascii="맑은고딕" w:eastAsia="맑은고딕" w:hAnsi="돋움" w:hint="eastAsia"/>
              </w:rPr>
              <w:t>)</w:t>
            </w:r>
          </w:p>
        </w:tc>
        <w:tc>
          <w:tcPr>
            <w:tcW w:w="2676" w:type="dxa"/>
            <w:vAlign w:val="center"/>
          </w:tcPr>
          <w:p w:rsidR="00EC223C" w:rsidRPr="006D7427" w:rsidRDefault="00647B35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요구사항 명세서</w:t>
            </w:r>
          </w:p>
        </w:tc>
      </w:tr>
      <w:tr w:rsidR="00EC223C" w:rsidRPr="00300EC1" w:rsidTr="00E774BC">
        <w:tc>
          <w:tcPr>
            <w:tcW w:w="2802" w:type="dxa"/>
            <w:vAlign w:val="center"/>
          </w:tcPr>
          <w:p w:rsidR="00EC223C" w:rsidRPr="006D7427" w:rsidRDefault="00647B35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프로젝트 계획서 작성</w:t>
            </w:r>
          </w:p>
        </w:tc>
        <w:tc>
          <w:tcPr>
            <w:tcW w:w="3057" w:type="dxa"/>
            <w:vAlign w:val="center"/>
          </w:tcPr>
          <w:p w:rsidR="00EC223C" w:rsidRPr="006D7427" w:rsidRDefault="00E906C2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3/28-4/13 (17</w:t>
            </w:r>
            <w:r w:rsidR="00647B35" w:rsidRPr="006D7427">
              <w:rPr>
                <w:rFonts w:ascii="맑은고딕" w:eastAsia="맑은고딕" w:hAnsi="돋움" w:hint="eastAsia"/>
              </w:rPr>
              <w:t>)</w:t>
            </w:r>
          </w:p>
        </w:tc>
        <w:tc>
          <w:tcPr>
            <w:tcW w:w="2676" w:type="dxa"/>
            <w:vAlign w:val="center"/>
          </w:tcPr>
          <w:p w:rsidR="00EC223C" w:rsidRPr="006D7427" w:rsidRDefault="00647B35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프로젝트 계획서</w:t>
            </w:r>
          </w:p>
        </w:tc>
      </w:tr>
      <w:tr w:rsidR="00EC223C" w:rsidRPr="00300EC1" w:rsidTr="00E774BC">
        <w:tc>
          <w:tcPr>
            <w:tcW w:w="2802" w:type="dxa"/>
            <w:vAlign w:val="center"/>
          </w:tcPr>
          <w:p w:rsidR="00EC223C" w:rsidRPr="006D7427" w:rsidRDefault="00647B35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UI 디자인</w:t>
            </w:r>
          </w:p>
        </w:tc>
        <w:tc>
          <w:tcPr>
            <w:tcW w:w="3057" w:type="dxa"/>
            <w:vAlign w:val="center"/>
          </w:tcPr>
          <w:p w:rsidR="00EC223C" w:rsidRPr="006D7427" w:rsidRDefault="00751989" w:rsidP="00EC223C">
            <w:pPr>
              <w:rPr>
                <w:rFonts w:ascii="맑은고딕" w:eastAsia="맑은고딕" w:hAnsi="돋움"/>
              </w:rPr>
            </w:pPr>
            <w:r>
              <w:rPr>
                <w:rFonts w:ascii="맑은고딕" w:eastAsia="맑은고딕" w:hAnsi="돋움" w:hint="eastAsia"/>
              </w:rPr>
              <w:t>4/30-5/27</w:t>
            </w:r>
            <w:r w:rsidR="008221E8" w:rsidRPr="006D7427">
              <w:rPr>
                <w:rFonts w:ascii="맑은고딕" w:eastAsia="맑은고딕" w:hAnsi="돋움" w:hint="eastAsia"/>
              </w:rPr>
              <w:t xml:space="preserve"> (</w:t>
            </w:r>
            <w:r w:rsidR="00647B35" w:rsidRPr="006D7427">
              <w:rPr>
                <w:rFonts w:ascii="맑은고딕" w:eastAsia="맑은고딕" w:hAnsi="돋움" w:hint="eastAsia"/>
              </w:rPr>
              <w:t>28)</w:t>
            </w:r>
          </w:p>
        </w:tc>
        <w:tc>
          <w:tcPr>
            <w:tcW w:w="2676" w:type="dxa"/>
            <w:vAlign w:val="center"/>
          </w:tcPr>
          <w:p w:rsidR="00EC223C" w:rsidRPr="006D7427" w:rsidRDefault="00E774BC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UI 디자인 설계서</w:t>
            </w:r>
          </w:p>
        </w:tc>
      </w:tr>
      <w:tr w:rsidR="00EC223C" w:rsidRPr="00300EC1" w:rsidTr="00E774BC">
        <w:tc>
          <w:tcPr>
            <w:tcW w:w="2802" w:type="dxa"/>
            <w:vAlign w:val="center"/>
          </w:tcPr>
          <w:p w:rsidR="00647B35" w:rsidRPr="006D7427" w:rsidRDefault="00647B35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기능 구현</w:t>
            </w:r>
          </w:p>
        </w:tc>
        <w:tc>
          <w:tcPr>
            <w:tcW w:w="3057" w:type="dxa"/>
            <w:vAlign w:val="center"/>
          </w:tcPr>
          <w:p w:rsidR="00EC223C" w:rsidRPr="006D7427" w:rsidRDefault="00660AEF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4/</w:t>
            </w:r>
            <w:r w:rsidR="00751989">
              <w:rPr>
                <w:rFonts w:ascii="맑은고딕" w:eastAsia="맑은고딕" w:hAnsi="돋움" w:hint="eastAsia"/>
              </w:rPr>
              <w:t>30</w:t>
            </w:r>
            <w:r w:rsidRPr="006D7427">
              <w:rPr>
                <w:rFonts w:ascii="맑은고딕" w:eastAsia="맑은고딕" w:hAnsi="돋움" w:hint="eastAsia"/>
              </w:rPr>
              <w:t>-5/</w:t>
            </w:r>
            <w:r w:rsidR="00751989">
              <w:rPr>
                <w:rFonts w:ascii="맑은고딕" w:eastAsia="맑은고딕" w:hAnsi="돋움" w:hint="eastAsia"/>
              </w:rPr>
              <w:t>27</w:t>
            </w:r>
            <w:r w:rsidRPr="006D7427">
              <w:rPr>
                <w:rFonts w:ascii="맑은고딕" w:eastAsia="맑은고딕" w:hAnsi="돋움" w:hint="eastAsia"/>
              </w:rPr>
              <w:t xml:space="preserve"> (28</w:t>
            </w:r>
            <w:r w:rsidR="00E774BC" w:rsidRPr="006D7427">
              <w:rPr>
                <w:rFonts w:ascii="맑은고딕" w:eastAsia="맑은고딕" w:hAnsi="돋움" w:hint="eastAsia"/>
              </w:rPr>
              <w:t>)</w:t>
            </w:r>
          </w:p>
        </w:tc>
        <w:tc>
          <w:tcPr>
            <w:tcW w:w="2676" w:type="dxa"/>
            <w:vAlign w:val="center"/>
          </w:tcPr>
          <w:p w:rsidR="00EC223C" w:rsidRPr="006D7427" w:rsidRDefault="00E774BC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 xml:space="preserve">소스 코드 </w:t>
            </w:r>
          </w:p>
        </w:tc>
      </w:tr>
      <w:tr w:rsidR="00647B35" w:rsidRPr="00300EC1" w:rsidTr="00E774BC">
        <w:tc>
          <w:tcPr>
            <w:tcW w:w="2802" w:type="dxa"/>
            <w:vAlign w:val="center"/>
          </w:tcPr>
          <w:p w:rsidR="00647B35" w:rsidRPr="006D7427" w:rsidRDefault="00647B35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테스트</w:t>
            </w:r>
          </w:p>
        </w:tc>
        <w:tc>
          <w:tcPr>
            <w:tcW w:w="3057" w:type="dxa"/>
            <w:vAlign w:val="center"/>
          </w:tcPr>
          <w:p w:rsidR="00647B35" w:rsidRPr="006D7427" w:rsidRDefault="00E774BC" w:rsidP="00751989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5/</w:t>
            </w:r>
            <w:r w:rsidR="00751989">
              <w:rPr>
                <w:rFonts w:ascii="맑은고딕" w:eastAsia="맑은고딕" w:hAnsi="돋움" w:hint="eastAsia"/>
              </w:rPr>
              <w:t>28</w:t>
            </w:r>
            <w:r w:rsidRPr="006D7427">
              <w:rPr>
                <w:rFonts w:ascii="맑은고딕" w:eastAsia="맑은고딕" w:hAnsi="돋움" w:hint="eastAsia"/>
              </w:rPr>
              <w:t>-</w:t>
            </w:r>
            <w:r w:rsidR="00751989">
              <w:rPr>
                <w:rFonts w:ascii="맑은고딕" w:eastAsia="맑은고딕" w:hAnsi="돋움" w:hint="eastAsia"/>
              </w:rPr>
              <w:t>6</w:t>
            </w:r>
            <w:r w:rsidRPr="006D7427">
              <w:rPr>
                <w:rFonts w:ascii="맑은고딕" w:eastAsia="맑은고딕" w:hAnsi="돋움" w:hint="eastAsia"/>
              </w:rPr>
              <w:t>/</w:t>
            </w:r>
            <w:r w:rsidR="00751989">
              <w:rPr>
                <w:rFonts w:ascii="맑은고딕" w:eastAsia="맑은고딕" w:hAnsi="돋움" w:hint="eastAsia"/>
              </w:rPr>
              <w:t>1</w:t>
            </w:r>
            <w:r w:rsidRPr="006D7427">
              <w:rPr>
                <w:rFonts w:ascii="맑은고딕" w:eastAsia="맑은고딕" w:hAnsi="돋움" w:hint="eastAsia"/>
              </w:rPr>
              <w:t xml:space="preserve"> (</w:t>
            </w:r>
            <w:r w:rsidR="00751989">
              <w:rPr>
                <w:rFonts w:ascii="맑은고딕" w:eastAsia="맑은고딕" w:hAnsi="돋움" w:hint="eastAsia"/>
              </w:rPr>
              <w:t>5</w:t>
            </w:r>
            <w:r w:rsidRPr="006D7427">
              <w:rPr>
                <w:rFonts w:ascii="맑은고딕" w:eastAsia="맑은고딕" w:hAnsi="돋움" w:hint="eastAsia"/>
              </w:rPr>
              <w:t>)</w:t>
            </w:r>
          </w:p>
        </w:tc>
        <w:tc>
          <w:tcPr>
            <w:tcW w:w="2676" w:type="dxa"/>
            <w:vAlign w:val="center"/>
          </w:tcPr>
          <w:p w:rsidR="00647B35" w:rsidRPr="006D7427" w:rsidRDefault="00647B35" w:rsidP="00EC223C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테스트 결과 보고서</w:t>
            </w:r>
          </w:p>
        </w:tc>
      </w:tr>
    </w:tbl>
    <w:p w:rsidR="000A76A1" w:rsidRPr="00300EC1" w:rsidRDefault="000A76A1" w:rsidP="00402B53">
      <w:pPr>
        <w:rPr>
          <w:rFonts w:ascii="돋움" w:eastAsia="돋움" w:hAnsi="돋움"/>
        </w:rPr>
      </w:pPr>
    </w:p>
    <w:p w:rsidR="00EC223C" w:rsidRPr="00300EC1" w:rsidRDefault="000A76A1" w:rsidP="00402B53">
      <w:pPr>
        <w:rPr>
          <w:rFonts w:ascii="돋움" w:eastAsia="돋움" w:hAnsi="돋움"/>
        </w:rPr>
      </w:pPr>
      <w:r w:rsidRPr="00300EC1">
        <w:rPr>
          <w:rFonts w:ascii="돋움" w:eastAsia="돋움" w:hAnsi="돋움"/>
        </w:rPr>
        <w:br w:type="page"/>
      </w:r>
    </w:p>
    <w:p w:rsidR="00402B53" w:rsidRPr="00300EC1" w:rsidRDefault="00402B53" w:rsidP="006D7427">
      <w:pPr>
        <w:pStyle w:val="2"/>
      </w:pPr>
      <w:bookmarkStart w:id="8" w:name="_Toc508731619"/>
      <w:r w:rsidRPr="00300EC1">
        <w:rPr>
          <w:rFonts w:hint="eastAsia"/>
        </w:rPr>
        <w:lastRenderedPageBreak/>
        <w:t>조직</w:t>
      </w:r>
      <w:bookmarkEnd w:id="8"/>
    </w:p>
    <w:p w:rsidR="00EC223C" w:rsidRPr="006D7427" w:rsidRDefault="000A76A1" w:rsidP="006D7427">
      <w:pPr>
        <w:pStyle w:val="3"/>
        <w:rPr>
          <w:rFonts w:ascii="맑은고딕" w:eastAsia="맑은고딕"/>
        </w:rPr>
      </w:pPr>
      <w:bookmarkStart w:id="9" w:name="_Toc508731620"/>
      <w:bookmarkStart w:id="10" w:name="_Toc287096150"/>
      <w:r w:rsidRPr="006D7427">
        <w:rPr>
          <w:rFonts w:ascii="맑은고딕" w:eastAsia="맑은고딕" w:hint="eastAsia"/>
        </w:rPr>
        <w:t>조직도</w:t>
      </w:r>
      <w:bookmarkEnd w:id="9"/>
    </w:p>
    <w:p w:rsidR="000A76A1" w:rsidRPr="00300EC1" w:rsidRDefault="008D35D5" w:rsidP="004221DF">
      <w:pPr>
        <w:rPr>
          <w:rFonts w:ascii="돋움" w:eastAsia="돋움" w:hAnsi="돋움"/>
        </w:rPr>
      </w:pPr>
      <w:r>
        <w:rPr>
          <w:noProof/>
        </w:rPr>
        <w:drawing>
          <wp:inline distT="0" distB="0" distL="0" distR="0">
            <wp:extent cx="4991100" cy="1076325"/>
            <wp:effectExtent l="0" t="0" r="0" b="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6A1" w:rsidRPr="00300EC1" w:rsidRDefault="000A76A1" w:rsidP="004221DF">
      <w:pPr>
        <w:rPr>
          <w:rFonts w:ascii="돋움" w:eastAsia="돋움" w:hAnsi="돋움"/>
        </w:rPr>
      </w:pPr>
    </w:p>
    <w:p w:rsidR="000A76A1" w:rsidRPr="00300EC1" w:rsidRDefault="000A76A1" w:rsidP="004221DF">
      <w:pPr>
        <w:rPr>
          <w:rFonts w:ascii="돋움" w:eastAsia="돋움" w:hAnsi="돋움"/>
        </w:rPr>
      </w:pPr>
    </w:p>
    <w:p w:rsidR="000A76A1" w:rsidRPr="00300EC1" w:rsidRDefault="000A76A1" w:rsidP="004221DF">
      <w:pPr>
        <w:rPr>
          <w:rFonts w:ascii="돋움" w:eastAsia="돋움" w:hAnsi="돋움"/>
        </w:rPr>
      </w:pPr>
    </w:p>
    <w:p w:rsidR="000A76A1" w:rsidRPr="00300EC1" w:rsidRDefault="000A76A1" w:rsidP="004221DF">
      <w:pPr>
        <w:rPr>
          <w:rFonts w:ascii="돋움" w:eastAsia="돋움" w:hAnsi="돋움"/>
        </w:rPr>
      </w:pPr>
    </w:p>
    <w:p w:rsidR="000A76A1" w:rsidRPr="007F139B" w:rsidRDefault="000A76A1" w:rsidP="006D7427">
      <w:pPr>
        <w:pStyle w:val="3"/>
        <w:rPr>
          <w:rFonts w:ascii="맑은고딕" w:eastAsia="맑은고딕"/>
        </w:rPr>
      </w:pPr>
      <w:bookmarkStart w:id="11" w:name="_Toc508731621"/>
      <w:r w:rsidRPr="007F139B">
        <w:rPr>
          <w:rFonts w:ascii="맑은고딕" w:eastAsia="맑은고딕" w:hint="eastAsia"/>
        </w:rPr>
        <w:t>역할 및 책임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119"/>
        <w:gridCol w:w="4174"/>
      </w:tblGrid>
      <w:tr w:rsidR="00EC223C" w:rsidRPr="00300EC1" w:rsidTr="00875D12">
        <w:trPr>
          <w:trHeight w:val="165"/>
        </w:trPr>
        <w:tc>
          <w:tcPr>
            <w:tcW w:w="1242" w:type="dxa"/>
            <w:shd w:val="clear" w:color="auto" w:fill="C0C0C0"/>
            <w:vAlign w:val="center"/>
          </w:tcPr>
          <w:p w:rsidR="00EC223C" w:rsidRPr="00300EC1" w:rsidRDefault="000A76A1" w:rsidP="004B4701">
            <w:pPr>
              <w:pStyle w:val="af0"/>
            </w:pPr>
            <w:r w:rsidRPr="00300EC1">
              <w:rPr>
                <w:rFonts w:hint="eastAsia"/>
              </w:rPr>
              <w:t>팀원</w:t>
            </w:r>
          </w:p>
        </w:tc>
        <w:tc>
          <w:tcPr>
            <w:tcW w:w="3119" w:type="dxa"/>
            <w:shd w:val="clear" w:color="auto" w:fill="C0C0C0"/>
            <w:vAlign w:val="center"/>
          </w:tcPr>
          <w:p w:rsidR="00EC223C" w:rsidRPr="00300EC1" w:rsidRDefault="000A76A1" w:rsidP="004B4701">
            <w:pPr>
              <w:pStyle w:val="af0"/>
            </w:pPr>
            <w:r w:rsidRPr="00300EC1">
              <w:rPr>
                <w:rFonts w:hint="eastAsia"/>
              </w:rPr>
              <w:t>역할</w:t>
            </w:r>
          </w:p>
        </w:tc>
        <w:tc>
          <w:tcPr>
            <w:tcW w:w="4174" w:type="dxa"/>
            <w:shd w:val="clear" w:color="auto" w:fill="C0C0C0"/>
            <w:vAlign w:val="center"/>
          </w:tcPr>
          <w:p w:rsidR="00EC223C" w:rsidRPr="00300EC1" w:rsidRDefault="000A76A1" w:rsidP="004B4701">
            <w:pPr>
              <w:pStyle w:val="af0"/>
            </w:pPr>
            <w:r w:rsidRPr="00300EC1">
              <w:rPr>
                <w:rFonts w:hint="eastAsia"/>
              </w:rPr>
              <w:t>책임</w:t>
            </w:r>
          </w:p>
        </w:tc>
      </w:tr>
      <w:tr w:rsidR="00875D12" w:rsidTr="00875D12">
        <w:trPr>
          <w:trHeight w:val="7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D12" w:rsidRPr="006D7427" w:rsidRDefault="00875D12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김인환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D12" w:rsidRPr="006D7427" w:rsidRDefault="00875D12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P.M (PROJECT MANAGER)</w:t>
            </w:r>
          </w:p>
        </w:tc>
        <w:tc>
          <w:tcPr>
            <w:tcW w:w="4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D12" w:rsidRPr="006D7427" w:rsidRDefault="00875D12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전체적인 프로젝트 관리</w:t>
            </w:r>
          </w:p>
        </w:tc>
      </w:tr>
      <w:tr w:rsidR="00824C0B" w:rsidTr="00875D12">
        <w:trPr>
          <w:trHeight w:val="7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김정현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D.M (DOCUMENT MANAGER)</w:t>
            </w:r>
          </w:p>
        </w:tc>
        <w:tc>
          <w:tcPr>
            <w:tcW w:w="4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프로젝트 문서화</w:t>
            </w:r>
          </w:p>
        </w:tc>
      </w:tr>
      <w:tr w:rsidR="00824C0B" w:rsidTr="00875D12">
        <w:trPr>
          <w:trHeight w:val="7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남수완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UI DESINGER</w:t>
            </w:r>
          </w:p>
        </w:tc>
        <w:tc>
          <w:tcPr>
            <w:tcW w:w="4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사용자의 편의성에 맞춘 UI 디자인 및 CLASS 설계</w:t>
            </w:r>
          </w:p>
        </w:tc>
      </w:tr>
      <w:tr w:rsidR="00824C0B" w:rsidTr="00875D12">
        <w:trPr>
          <w:trHeight w:val="7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우건희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DEVELOPER</w:t>
            </w:r>
          </w:p>
        </w:tc>
        <w:tc>
          <w:tcPr>
            <w:tcW w:w="4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발주자의 요구에 맞춘 기능 구현</w:t>
            </w:r>
          </w:p>
        </w:tc>
      </w:tr>
      <w:tr w:rsidR="00824C0B" w:rsidTr="00875D12">
        <w:trPr>
          <w:trHeight w:val="7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김우빈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TESTER</w:t>
            </w:r>
          </w:p>
        </w:tc>
        <w:tc>
          <w:tcPr>
            <w:tcW w:w="4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C0B" w:rsidRPr="006D7427" w:rsidRDefault="00824C0B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결과물 테스트를 통한 오류제어 및 안정성 확보</w:t>
            </w:r>
          </w:p>
        </w:tc>
      </w:tr>
    </w:tbl>
    <w:p w:rsidR="000A76A1" w:rsidRPr="00300EC1" w:rsidRDefault="000A76A1" w:rsidP="004221DF">
      <w:pPr>
        <w:rPr>
          <w:rFonts w:ascii="돋움" w:eastAsia="돋움" w:hAnsi="돋움"/>
        </w:rPr>
      </w:pPr>
    </w:p>
    <w:p w:rsidR="000A76A1" w:rsidRPr="00300EC1" w:rsidRDefault="000A76A1" w:rsidP="004221DF">
      <w:pPr>
        <w:rPr>
          <w:rFonts w:ascii="돋움" w:eastAsia="돋움" w:hAnsi="돋움"/>
        </w:rPr>
      </w:pPr>
      <w:r w:rsidRPr="00300EC1">
        <w:rPr>
          <w:rFonts w:ascii="돋움" w:eastAsia="돋움" w:hAnsi="돋움"/>
        </w:rPr>
        <w:br w:type="page"/>
      </w:r>
    </w:p>
    <w:p w:rsidR="00AC6F6C" w:rsidRPr="00300EC1" w:rsidRDefault="000A76A1" w:rsidP="006D7427">
      <w:pPr>
        <w:pStyle w:val="2"/>
      </w:pPr>
      <w:bookmarkStart w:id="12" w:name="_Toc508731622"/>
      <w:r w:rsidRPr="00300EC1">
        <w:rPr>
          <w:rFonts w:hint="eastAsia"/>
        </w:rPr>
        <w:lastRenderedPageBreak/>
        <w:t>생명주기 모델</w:t>
      </w:r>
      <w:bookmarkEnd w:id="12"/>
    </w:p>
    <w:p w:rsidR="000A76A1" w:rsidRPr="00300EC1" w:rsidRDefault="008D35D5" w:rsidP="000A76A1">
      <w:pPr>
        <w:rPr>
          <w:rFonts w:ascii="돋움" w:eastAsia="돋움" w:hAnsi="돋움"/>
        </w:rPr>
      </w:pPr>
      <w:r>
        <w:rPr>
          <w:rFonts w:ascii="돋움" w:eastAsia="돋움" w:hAnsi="돋움"/>
          <w:noProof/>
        </w:rPr>
        <w:drawing>
          <wp:inline distT="0" distB="0" distL="0" distR="0">
            <wp:extent cx="5245735" cy="2936875"/>
            <wp:effectExtent l="0" t="0" r="0" b="0"/>
            <wp:docPr id="205" name="그림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35" cy="293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347D" w:rsidRPr="006D7427" w:rsidRDefault="00F4347D" w:rsidP="000A76A1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개발 기술에는 크게 “Big Bang” approach 방식과 “Incremental” approach 방식이 있는데 Waterfall Model은 “Big Bang” approach 방식에 해당된다.</w:t>
      </w:r>
    </w:p>
    <w:p w:rsidR="00F4347D" w:rsidRPr="006D7427" w:rsidRDefault="00F4347D" w:rsidP="000A76A1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 xml:space="preserve"> </w:t>
      </w:r>
    </w:p>
    <w:p w:rsidR="00F4347D" w:rsidRPr="006D7427" w:rsidRDefault="00300EC1" w:rsidP="000A76A1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 xml:space="preserve">Waterfall Model은 Top-Down 접근 방식을 사용하는 개발 기술 중 하나로 </w:t>
      </w:r>
      <w:r w:rsidR="00F4347D" w:rsidRPr="006D7427">
        <w:rPr>
          <w:rFonts w:ascii="맑은고딕" w:eastAsia="맑은고딕" w:hAnsi="돋움" w:hint="eastAsia"/>
        </w:rPr>
        <w:t>계속해서 떨어지는 폭포수처럼 각 단계를 완전히 끝내고 다음 단계로 넘어가는 방식을 말한다.</w:t>
      </w:r>
    </w:p>
    <w:p w:rsidR="00F4347D" w:rsidRPr="006D7427" w:rsidRDefault="00F4347D" w:rsidP="000A76A1">
      <w:pPr>
        <w:rPr>
          <w:rFonts w:ascii="맑은고딕" w:eastAsia="맑은고딕" w:hAnsi="돋움"/>
        </w:rPr>
      </w:pPr>
    </w:p>
    <w:p w:rsidR="00F4347D" w:rsidRPr="006D7427" w:rsidRDefault="00F4347D" w:rsidP="000A76A1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 xml:space="preserve">그렇기 때문에 요구사항이 변동될 경우에 </w:t>
      </w:r>
      <w:r w:rsidR="003F0736" w:rsidRPr="006D7427">
        <w:rPr>
          <w:rFonts w:ascii="맑은고딕" w:eastAsia="맑은고딕" w:hAnsi="돋움" w:hint="eastAsia"/>
        </w:rPr>
        <w:t>어려움이 생길 수 밖에 없다</w:t>
      </w:r>
      <w:r w:rsidRPr="006D7427">
        <w:rPr>
          <w:rFonts w:ascii="맑은고딕" w:eastAsia="맑은고딕" w:hAnsi="돋움" w:hint="eastAsia"/>
        </w:rPr>
        <w:t xml:space="preserve">. </w:t>
      </w:r>
    </w:p>
    <w:p w:rsidR="000A76A1" w:rsidRPr="006D7427" w:rsidRDefault="00F4347D" w:rsidP="000A76A1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이를 방지하기 위해 요구사항을 빠트리지 않도록 WBS를 작성하고 Gantt 차트와 PERT 차트를 통해 일정계획을 세밀하게 작성</w:t>
      </w:r>
      <w:r w:rsidR="003F0736" w:rsidRPr="006D7427">
        <w:rPr>
          <w:rFonts w:ascii="맑은고딕" w:eastAsia="맑은고딕" w:hAnsi="돋움" w:hint="eastAsia"/>
        </w:rPr>
        <w:t>할 계획이다. 또한</w:t>
      </w:r>
      <w:r w:rsidRPr="006D7427">
        <w:rPr>
          <w:rFonts w:ascii="맑은고딕" w:eastAsia="맑은고딕" w:hAnsi="돋움" w:hint="eastAsia"/>
        </w:rPr>
        <w:t xml:space="preserve"> 개발 단계에서 수정이 용이하도록 코드를 </w:t>
      </w:r>
      <w:r w:rsidR="003F0736" w:rsidRPr="006D7427">
        <w:rPr>
          <w:rFonts w:ascii="맑은고딕" w:eastAsia="맑은고딕" w:hAnsi="돋움" w:hint="eastAsia"/>
        </w:rPr>
        <w:t>작성할</w:t>
      </w:r>
      <w:r w:rsidRPr="006D7427">
        <w:rPr>
          <w:rFonts w:ascii="맑은고딕" w:eastAsia="맑은고딕" w:hAnsi="돋움" w:hint="eastAsia"/>
        </w:rPr>
        <w:t xml:space="preserve"> 예정이다.</w:t>
      </w:r>
    </w:p>
    <w:p w:rsidR="00F4347D" w:rsidRPr="00F4347D" w:rsidRDefault="00F4347D" w:rsidP="000A76A1">
      <w:pPr>
        <w:rPr>
          <w:rFonts w:ascii="돋움" w:eastAsia="돋움" w:hAnsi="돋움"/>
        </w:rPr>
      </w:pPr>
    </w:p>
    <w:p w:rsidR="000A76A1" w:rsidRPr="00300EC1" w:rsidRDefault="000A76A1" w:rsidP="006D7427">
      <w:pPr>
        <w:pStyle w:val="2"/>
      </w:pPr>
      <w:bookmarkStart w:id="13" w:name="_Toc508731623"/>
      <w:r w:rsidRPr="00300EC1">
        <w:rPr>
          <w:rFonts w:hint="eastAsia"/>
        </w:rPr>
        <w:t>도구</w:t>
      </w:r>
      <w:bookmarkEnd w:id="13"/>
    </w:p>
    <w:bookmarkEnd w:id="10"/>
    <w:p w:rsidR="000A76A1" w:rsidRPr="00300EC1" w:rsidRDefault="000A76A1" w:rsidP="000A76A1">
      <w:pPr>
        <w:rPr>
          <w:rFonts w:ascii="돋움" w:eastAsia="돋움" w:hAnsi="돋움"/>
        </w:rPr>
      </w:pPr>
    </w:p>
    <w:p w:rsidR="009F4BEB" w:rsidRPr="006D7427" w:rsidRDefault="009F4BEB" w:rsidP="000A76A1">
      <w:pPr>
        <w:rPr>
          <w:rFonts w:ascii="맑은고딕" w:eastAsia="맑은고딕" w:hAnsi="돋움"/>
          <w:b/>
        </w:rPr>
      </w:pPr>
      <w:r w:rsidRPr="006D7427">
        <w:rPr>
          <w:rFonts w:ascii="맑은고딕" w:eastAsia="맑은고딕" w:hAnsi="돋움" w:hint="eastAsia"/>
          <w:b/>
        </w:rPr>
        <w:t>Eclipse</w:t>
      </w:r>
    </w:p>
    <w:p w:rsidR="009F4BEB" w:rsidRPr="006D7427" w:rsidRDefault="009F4BEB" w:rsidP="000A76A1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 xml:space="preserve"> -IDE (Integrated Development Environment)</w:t>
      </w:r>
    </w:p>
    <w:p w:rsidR="009F4BEB" w:rsidRPr="006D7427" w:rsidRDefault="009F4BEB" w:rsidP="000A76A1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 xml:space="preserve"> -개발 환경을 구축한다.</w:t>
      </w:r>
    </w:p>
    <w:p w:rsidR="009F4BEB" w:rsidRPr="006D7427" w:rsidRDefault="009F4BEB" w:rsidP="000A76A1">
      <w:pPr>
        <w:rPr>
          <w:rFonts w:ascii="맑은고딕" w:eastAsia="맑은고딕" w:hAnsi="돋움"/>
          <w:b/>
        </w:rPr>
      </w:pPr>
      <w:r w:rsidRPr="006D7427">
        <w:rPr>
          <w:rFonts w:ascii="맑은고딕" w:eastAsia="맑은고딕" w:hAnsi="돋움" w:hint="eastAsia"/>
          <w:b/>
        </w:rPr>
        <w:t>Maven3</w:t>
      </w:r>
    </w:p>
    <w:p w:rsidR="009F4BEB" w:rsidRPr="006D7427" w:rsidRDefault="009F4BEB" w:rsidP="000A76A1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 xml:space="preserve"> -Build System</w:t>
      </w:r>
    </w:p>
    <w:p w:rsidR="009F4BEB" w:rsidRPr="006D7427" w:rsidRDefault="009F4BEB" w:rsidP="009F4BEB">
      <w:pPr>
        <w:ind w:firstLine="195"/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동일한 빌드 구조 생성</w:t>
      </w:r>
    </w:p>
    <w:p w:rsidR="009F4BEB" w:rsidRPr="006D7427" w:rsidRDefault="009F4BEB" w:rsidP="009F4BEB">
      <w:pPr>
        <w:ind w:firstLine="195"/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Maven의 기본 생성 구조 준수</w:t>
      </w:r>
    </w:p>
    <w:p w:rsidR="006D7427" w:rsidRDefault="006D7427" w:rsidP="009F4BEB">
      <w:pPr>
        <w:rPr>
          <w:rFonts w:ascii="맑은고딕" w:eastAsia="맑은고딕" w:hAnsi="돋움"/>
          <w:b/>
        </w:rPr>
      </w:pPr>
    </w:p>
    <w:p w:rsidR="009F4BEB" w:rsidRPr="006D7427" w:rsidRDefault="009F4BEB" w:rsidP="009F4BEB">
      <w:pPr>
        <w:rPr>
          <w:rFonts w:ascii="맑은고딕" w:eastAsia="맑은고딕" w:hAnsi="돋움"/>
          <w:b/>
        </w:rPr>
      </w:pPr>
      <w:r w:rsidRPr="006D7427">
        <w:rPr>
          <w:rFonts w:ascii="맑은고딕" w:eastAsia="맑은고딕" w:hAnsi="돋움" w:hint="eastAsia"/>
          <w:b/>
        </w:rPr>
        <w:t>Redmine</w:t>
      </w:r>
    </w:p>
    <w:p w:rsidR="009F4BEB" w:rsidRPr="006D7427" w:rsidRDefault="009F4BEB" w:rsidP="009F4BEB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lastRenderedPageBreak/>
        <w:t>-이슈 관리/추적 시스템 (Issue Management/Tracking System)</w:t>
      </w:r>
    </w:p>
    <w:p w:rsidR="009F4BEB" w:rsidRPr="006D7427" w:rsidRDefault="009F4BEB" w:rsidP="009F4BEB">
      <w:pPr>
        <w:ind w:firstLine="195"/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요구사항, 결함 등록 및 관리</w:t>
      </w:r>
    </w:p>
    <w:p w:rsidR="00F4347D" w:rsidRPr="006D7427" w:rsidRDefault="00F4347D" w:rsidP="009F4BEB">
      <w:pPr>
        <w:ind w:firstLine="195"/>
        <w:rPr>
          <w:rFonts w:ascii="맑은고딕" w:eastAsia="맑은고딕" w:hAnsi="돋움"/>
        </w:rPr>
      </w:pPr>
    </w:p>
    <w:p w:rsidR="00F4347D" w:rsidRPr="006D7427" w:rsidRDefault="00F4347D" w:rsidP="009F4BEB">
      <w:pPr>
        <w:ind w:firstLine="195"/>
        <w:rPr>
          <w:rFonts w:ascii="맑은고딕" w:eastAsia="맑은고딕" w:hAnsi="돋움"/>
        </w:rPr>
      </w:pPr>
    </w:p>
    <w:p w:rsidR="009F4BEB" w:rsidRPr="006D7427" w:rsidRDefault="009F4BEB" w:rsidP="009F4BEB">
      <w:pPr>
        <w:rPr>
          <w:rFonts w:ascii="맑은고딕" w:eastAsia="맑은고딕" w:hAnsi="돋움"/>
          <w:b/>
        </w:rPr>
      </w:pPr>
      <w:r w:rsidRPr="006D7427">
        <w:rPr>
          <w:rFonts w:ascii="맑은고딕" w:eastAsia="맑은고딕" w:hAnsi="돋움" w:hint="eastAsia"/>
          <w:b/>
        </w:rPr>
        <w:t>Git</w:t>
      </w:r>
    </w:p>
    <w:p w:rsidR="009F4BEB" w:rsidRPr="006D7427" w:rsidRDefault="009F4BEB" w:rsidP="009F4BEB">
      <w:pPr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-분산 버전 관리 시스템 (Distributed Version Control System)</w:t>
      </w:r>
    </w:p>
    <w:p w:rsidR="009F4BEB" w:rsidRPr="006D7427" w:rsidRDefault="009F4BEB" w:rsidP="009F4BEB">
      <w:pPr>
        <w:ind w:firstLine="195"/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문서(요구사항 명세서, 프로젝트 계획서, 설계서, 테스트 케이스, 테스트 결과 보고서)와</w:t>
      </w:r>
    </w:p>
    <w:p w:rsidR="009F4BEB" w:rsidRPr="006D7427" w:rsidRDefault="009F4BEB" w:rsidP="009F4BEB">
      <w:pPr>
        <w:ind w:firstLine="195"/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 xml:space="preserve"> 소스코드의 버전 관리</w:t>
      </w:r>
    </w:p>
    <w:p w:rsidR="00875D12" w:rsidRPr="006D7427" w:rsidRDefault="009F4BEB" w:rsidP="00875D12">
      <w:pPr>
        <w:ind w:firstLine="195"/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파일의 최신 버전뿐만 아니라, 이전 버전까지의 전체 이력을 기록</w:t>
      </w:r>
    </w:p>
    <w:p w:rsidR="00875D12" w:rsidRPr="006D7427" w:rsidRDefault="00875D12" w:rsidP="00875D12">
      <w:pPr>
        <w:ind w:firstLine="195"/>
        <w:rPr>
          <w:rFonts w:ascii="맑은고딕" w:eastAsia="맑은고딕" w:hAnsi="돋움"/>
        </w:rPr>
      </w:pPr>
    </w:p>
    <w:p w:rsidR="00875D12" w:rsidRPr="006D7427" w:rsidRDefault="009F4BEB" w:rsidP="00875D12">
      <w:pPr>
        <w:rPr>
          <w:rFonts w:ascii="맑은고딕" w:eastAsia="맑은고딕" w:hAnsi="돋움"/>
          <w:b/>
        </w:rPr>
      </w:pPr>
      <w:proofErr w:type="gramStart"/>
      <w:r w:rsidRPr="006D7427">
        <w:rPr>
          <w:rFonts w:ascii="맑은고딕" w:eastAsia="맑은고딕" w:hAnsi="돋움" w:hint="eastAsia"/>
          <w:b/>
        </w:rPr>
        <w:t>*)GitHub</w:t>
      </w:r>
      <w:proofErr w:type="gramEnd"/>
    </w:p>
    <w:p w:rsidR="00875D12" w:rsidRPr="006D7427" w:rsidRDefault="009F4BEB" w:rsidP="00875D12">
      <w:pPr>
        <w:rPr>
          <w:rFonts w:ascii="맑은고딕" w:eastAsia="맑은고딕" w:hAnsi="돋움"/>
          <w:b/>
        </w:rPr>
      </w:pPr>
      <w:r w:rsidRPr="006D7427">
        <w:rPr>
          <w:rFonts w:ascii="맑은고딕" w:eastAsia="맑은고딕" w:hAnsi="돋움" w:hint="eastAsia"/>
        </w:rPr>
        <w:t xml:space="preserve"> 원격 저장소 (Remote Repository)</w:t>
      </w:r>
    </w:p>
    <w:p w:rsidR="00875D12" w:rsidRPr="006D7427" w:rsidRDefault="009F4BEB" w:rsidP="00875D12">
      <w:pPr>
        <w:ind w:firstLineChars="100" w:firstLine="200"/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Repository를 공유할 수 있는 중앙 저장소</w:t>
      </w:r>
    </w:p>
    <w:p w:rsidR="009F4BEB" w:rsidRPr="006D7427" w:rsidRDefault="009A52FE" w:rsidP="00875D12">
      <w:pPr>
        <w:ind w:firstLineChars="100" w:firstLine="200"/>
        <w:rPr>
          <w:rFonts w:ascii="맑은고딕" w:eastAsia="맑은고딕" w:hAnsi="돋움"/>
        </w:rPr>
      </w:pPr>
      <w:r w:rsidRPr="006D7427">
        <w:rPr>
          <w:rFonts w:ascii="맑은고딕" w:eastAsia="맑은고딕" w:hAnsi="돋움" w:hint="eastAsia"/>
        </w:rPr>
        <w:t>G</w:t>
      </w:r>
      <w:r w:rsidR="00D91BF7" w:rsidRPr="006D7427">
        <w:rPr>
          <w:rFonts w:ascii="맑은고딕" w:eastAsia="맑은고딕" w:hAnsi="돋움" w:hint="eastAsia"/>
        </w:rPr>
        <w:t>i</w:t>
      </w:r>
      <w:r w:rsidR="009F4BEB" w:rsidRPr="006D7427">
        <w:rPr>
          <w:rFonts w:ascii="맑은고딕" w:eastAsia="맑은고딕" w:hAnsi="돋움" w:hint="eastAsia"/>
        </w:rPr>
        <w:t>t을 사용하는 프로젝트에게 저장소(repository)를 지원</w:t>
      </w:r>
    </w:p>
    <w:p w:rsidR="000A76A1" w:rsidRPr="00300EC1" w:rsidRDefault="000A76A1" w:rsidP="009F4BEB">
      <w:pPr>
        <w:numPr>
          <w:ilvl w:val="0"/>
          <w:numId w:val="23"/>
        </w:numPr>
        <w:rPr>
          <w:rFonts w:ascii="돋움" w:eastAsia="돋움" w:hAnsi="돋움"/>
        </w:rPr>
      </w:pPr>
      <w:r w:rsidRPr="00300EC1">
        <w:rPr>
          <w:rFonts w:ascii="돋움" w:eastAsia="돋움" w:hAnsi="돋움"/>
        </w:rPr>
        <w:br w:type="page"/>
      </w:r>
    </w:p>
    <w:p w:rsidR="000A76A1" w:rsidRPr="00FC690D" w:rsidRDefault="00F80E85" w:rsidP="006D7427">
      <w:pPr>
        <w:pStyle w:val="1"/>
      </w:pPr>
      <w:bookmarkStart w:id="14" w:name="_Toc508731624"/>
      <w:r w:rsidRPr="00FC690D">
        <w:rPr>
          <w:rFonts w:hint="eastAsia"/>
        </w:rPr>
        <w:lastRenderedPageBreak/>
        <w:t>규모</w:t>
      </w:r>
      <w:r w:rsidR="00B12CC1" w:rsidRPr="00FC690D">
        <w:rPr>
          <w:rFonts w:hint="eastAsia"/>
        </w:rPr>
        <w:t xml:space="preserve"> 산정</w:t>
      </w:r>
      <w:bookmarkEnd w:id="14"/>
    </w:p>
    <w:p w:rsidR="00F80E85" w:rsidRPr="00300EC1" w:rsidRDefault="00F80E85" w:rsidP="006D7427">
      <w:pPr>
        <w:pStyle w:val="2"/>
      </w:pPr>
      <w:bookmarkStart w:id="15" w:name="_Toc508731625"/>
      <w:proofErr w:type="gramStart"/>
      <w:r w:rsidRPr="00300EC1">
        <w:rPr>
          <w:rFonts w:hint="eastAsia"/>
        </w:rPr>
        <w:t>WBS(</w:t>
      </w:r>
      <w:proofErr w:type="gramEnd"/>
      <w:r w:rsidRPr="00300EC1">
        <w:rPr>
          <w:rFonts w:hint="eastAsia"/>
        </w:rPr>
        <w:t>Work Breakdown Structure)</w:t>
      </w:r>
      <w:bookmarkEnd w:id="15"/>
    </w:p>
    <w:p w:rsidR="004D7E3D" w:rsidRDefault="008D35D5" w:rsidP="00F80E85">
      <w:pPr>
        <w:rPr>
          <w:rFonts w:ascii="돋움" w:eastAsia="돋움" w:hAnsi="돋움"/>
          <w:sz w:val="28"/>
        </w:rPr>
      </w:pPr>
      <w:r>
        <w:rPr>
          <w:rFonts w:ascii="돋움" w:eastAsia="돋움" w:hAnsi="돋움"/>
          <w:noProof/>
          <w:sz w:val="28"/>
        </w:rPr>
        <w:drawing>
          <wp:inline distT="0" distB="0" distL="0" distR="0">
            <wp:extent cx="5048885" cy="2700655"/>
            <wp:effectExtent l="0" t="0" r="0" b="4445"/>
            <wp:docPr id="248" name="그림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70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0E85" w:rsidRPr="00300EC1" w:rsidRDefault="00F80E85" w:rsidP="00F80E85">
      <w:pPr>
        <w:rPr>
          <w:rFonts w:ascii="돋움" w:eastAsia="돋움" w:hAnsi="돋움"/>
        </w:rPr>
      </w:pPr>
    </w:p>
    <w:p w:rsidR="00F80E85" w:rsidRPr="00300EC1" w:rsidRDefault="00F80E85" w:rsidP="00F80E85">
      <w:pPr>
        <w:rPr>
          <w:rFonts w:ascii="돋움" w:eastAsia="돋움" w:hAnsi="돋움"/>
        </w:rPr>
      </w:pPr>
    </w:p>
    <w:p w:rsidR="00F80E85" w:rsidRPr="00300EC1" w:rsidRDefault="00F80E85" w:rsidP="00F80E85">
      <w:pPr>
        <w:rPr>
          <w:rFonts w:ascii="돋움" w:eastAsia="돋움" w:hAnsi="돋움"/>
        </w:rPr>
      </w:pPr>
    </w:p>
    <w:p w:rsidR="00F80E85" w:rsidRPr="00300EC1" w:rsidRDefault="00F80E85" w:rsidP="00F80E85">
      <w:pPr>
        <w:rPr>
          <w:rFonts w:ascii="돋움" w:eastAsia="돋움" w:hAnsi="돋움"/>
        </w:rPr>
      </w:pPr>
    </w:p>
    <w:p w:rsidR="00F80E85" w:rsidRPr="00300EC1" w:rsidRDefault="00F80E85" w:rsidP="00F80E85">
      <w:pPr>
        <w:rPr>
          <w:rFonts w:ascii="돋움" w:eastAsia="돋움" w:hAnsi="돋움"/>
        </w:rPr>
      </w:pPr>
    </w:p>
    <w:p w:rsidR="00F80E85" w:rsidRPr="00300EC1" w:rsidRDefault="00F80E85" w:rsidP="00F80E85">
      <w:pPr>
        <w:rPr>
          <w:rFonts w:ascii="돋움" w:eastAsia="돋움" w:hAnsi="돋움"/>
        </w:rPr>
      </w:pPr>
    </w:p>
    <w:p w:rsidR="00F80E85" w:rsidRPr="00300EC1" w:rsidRDefault="00F80E85" w:rsidP="00F80E85">
      <w:pPr>
        <w:rPr>
          <w:rFonts w:ascii="돋움" w:eastAsia="돋움" w:hAnsi="돋움"/>
        </w:rPr>
      </w:pPr>
      <w:r w:rsidRPr="00300EC1">
        <w:rPr>
          <w:rFonts w:ascii="돋움" w:eastAsia="돋움" w:hAnsi="돋움"/>
        </w:rPr>
        <w:br w:type="page"/>
      </w:r>
    </w:p>
    <w:p w:rsidR="000578B6" w:rsidRPr="00300EC1" w:rsidRDefault="009D5AB9" w:rsidP="006D7427">
      <w:pPr>
        <w:pStyle w:val="1"/>
      </w:pPr>
      <w:bookmarkStart w:id="16" w:name="_Toc508731626"/>
      <w:r w:rsidRPr="00300EC1">
        <w:rPr>
          <w:rFonts w:hint="eastAsia"/>
        </w:rPr>
        <w:lastRenderedPageBreak/>
        <w:t>일정</w:t>
      </w:r>
      <w:bookmarkEnd w:id="16"/>
    </w:p>
    <w:p w:rsidR="00C13726" w:rsidRDefault="00C13726" w:rsidP="00F80E85">
      <w:pPr>
        <w:rPr>
          <w:rFonts w:ascii="맑은고딕" w:eastAsia="맑은고딕" w:hAnsi="돋움"/>
          <w:b/>
        </w:rPr>
      </w:pPr>
      <w:r w:rsidRPr="00751989">
        <w:rPr>
          <w:rFonts w:ascii="맑은고딕" w:eastAsia="맑은고딕" w:hAnsi="돋움" w:hint="eastAsia"/>
          <w:b/>
        </w:rPr>
        <w:t>Gantt chart</w:t>
      </w:r>
    </w:p>
    <w:p w:rsidR="00046F57" w:rsidRPr="00751989" w:rsidRDefault="00046F57" w:rsidP="00F80E85">
      <w:pPr>
        <w:rPr>
          <w:rFonts w:ascii="맑은고딕" w:eastAsia="맑은고딕" w:hAnsi="돋움"/>
          <w:b/>
        </w:rPr>
      </w:pPr>
      <w:r>
        <w:rPr>
          <w:noProof/>
        </w:rPr>
        <w:drawing>
          <wp:inline distT="0" distB="0" distL="0" distR="0" wp14:anchorId="7BFCA626" wp14:editId="6DC17D40">
            <wp:extent cx="5400040" cy="329755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726" w:rsidRDefault="00C13726" w:rsidP="00F80E85">
      <w:pPr>
        <w:rPr>
          <w:rFonts w:ascii="돋움" w:eastAsia="돋움" w:hAnsi="돋움"/>
        </w:rPr>
      </w:pPr>
    </w:p>
    <w:p w:rsidR="00C13726" w:rsidRDefault="00C13726" w:rsidP="00F80E85">
      <w:pPr>
        <w:rPr>
          <w:rFonts w:ascii="돋움" w:eastAsia="돋움" w:hAnsi="돋움"/>
        </w:rPr>
      </w:pPr>
    </w:p>
    <w:p w:rsidR="00C13726" w:rsidRPr="00751989" w:rsidRDefault="00C13726" w:rsidP="00F80E85">
      <w:pPr>
        <w:rPr>
          <w:rFonts w:ascii="맑은고딕" w:eastAsia="맑은고딕" w:hAnsi="돋움"/>
          <w:b/>
        </w:rPr>
      </w:pPr>
      <w:r w:rsidRPr="00751989">
        <w:rPr>
          <w:rFonts w:ascii="맑은고딕" w:eastAsia="맑은고딕" w:hAnsi="돋움" w:hint="eastAsia"/>
          <w:b/>
        </w:rPr>
        <w:t>PERT chart</w:t>
      </w:r>
    </w:p>
    <w:p w:rsidR="002F5955" w:rsidRPr="00300EC1" w:rsidRDefault="006A1EDF" w:rsidP="00F80E85">
      <w:pPr>
        <w:rPr>
          <w:rFonts w:ascii="돋움" w:eastAsia="돋움" w:hAnsi="돋움"/>
        </w:rPr>
      </w:pPr>
      <w:r>
        <w:rPr>
          <w:rFonts w:ascii="돋움" w:eastAsia="돋움" w:hAnsi="돋움"/>
          <w:noProof/>
        </w:rPr>
        <w:drawing>
          <wp:inline distT="0" distB="0" distL="0" distR="0">
            <wp:extent cx="5397500" cy="24193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E3D" w:rsidRPr="00300EC1" w:rsidRDefault="004D7E3D" w:rsidP="004D7E3D">
      <w:pPr>
        <w:pStyle w:val="af3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cs="Times"/>
          <w:color w:val="000000"/>
          <w:sz w:val="20"/>
          <w:szCs w:val="15"/>
        </w:rPr>
      </w:pPr>
    </w:p>
    <w:p w:rsidR="00F80E85" w:rsidRPr="00300EC1" w:rsidRDefault="002F5955" w:rsidP="00F80E85">
      <w:pPr>
        <w:rPr>
          <w:rFonts w:ascii="돋움" w:eastAsia="돋움" w:hAnsi="돋움"/>
        </w:rPr>
      </w:pPr>
      <w:r w:rsidRPr="00300EC1">
        <w:rPr>
          <w:rFonts w:ascii="돋움" w:eastAsia="돋움" w:hAnsi="돋움"/>
        </w:rPr>
        <w:br w:type="page"/>
      </w:r>
    </w:p>
    <w:p w:rsidR="002F5955" w:rsidRPr="00300EC1" w:rsidRDefault="002F5955" w:rsidP="006D7427">
      <w:pPr>
        <w:pStyle w:val="1"/>
      </w:pPr>
      <w:bookmarkStart w:id="17" w:name="_Toc508731627"/>
      <w:r w:rsidRPr="00300EC1">
        <w:rPr>
          <w:rFonts w:hint="eastAsia"/>
        </w:rPr>
        <w:lastRenderedPageBreak/>
        <w:t>산출물 관리</w:t>
      </w:r>
      <w:bookmarkEnd w:id="17"/>
    </w:p>
    <w:p w:rsidR="002F5955" w:rsidRPr="00300EC1" w:rsidRDefault="002F5955" w:rsidP="002F5955">
      <w:pPr>
        <w:rPr>
          <w:rFonts w:ascii="돋움" w:eastAsia="돋움" w:hAnsi="돋움"/>
        </w:rPr>
      </w:pPr>
    </w:p>
    <w:p w:rsidR="00713C09" w:rsidRPr="006D7427" w:rsidRDefault="004D7E3D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Times"/>
          <w:b/>
          <w:color w:val="000000"/>
          <w:szCs w:val="15"/>
        </w:rPr>
      </w:pPr>
      <w:r w:rsidRPr="006D7427">
        <w:rPr>
          <w:rFonts w:ascii="맑은고딕" w:eastAsia="맑은고딕" w:hAnsi="돋움" w:cs="Times" w:hint="eastAsia"/>
          <w:b/>
          <w:color w:val="000000"/>
          <w:szCs w:val="15"/>
        </w:rPr>
        <w:t>GitHub</w:t>
      </w:r>
    </w:p>
    <w:p w:rsidR="00713C09" w:rsidRPr="006D7427" w:rsidRDefault="00713C09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Times"/>
          <w:color w:val="000000"/>
          <w:szCs w:val="15"/>
        </w:rPr>
      </w:pPr>
      <w:r w:rsidRPr="006D7427">
        <w:rPr>
          <w:rFonts w:ascii="맑은고딕" w:eastAsia="맑은고딕" w:hAnsi="돋움" w:cs="Times" w:hint="eastAsia"/>
          <w:color w:val="000000"/>
          <w:szCs w:val="15"/>
        </w:rPr>
        <w:t>프로젝트의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모든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산출물은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GitHub repository</w:t>
      </w:r>
      <w:r w:rsidR="004D7E3D" w:rsidRPr="006D7427">
        <w:rPr>
          <w:rFonts w:ascii="맑은고딕" w:eastAsia="맑은고딕" w:hAnsi="돋움" w:cs="Times" w:hint="eastAsia"/>
          <w:color w:val="000000"/>
          <w:szCs w:val="15"/>
        </w:rPr>
        <w:t>에 저장한다.</w:t>
      </w:r>
    </w:p>
    <w:p w:rsidR="00713C09" w:rsidRPr="006D7427" w:rsidRDefault="006A6695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Times"/>
          <w:color w:val="000000"/>
          <w:szCs w:val="15"/>
        </w:rPr>
      </w:pPr>
      <w:hyperlink r:id="rId14" w:history="1">
        <w:r w:rsidR="00713C09" w:rsidRPr="006D7427">
          <w:rPr>
            <w:rStyle w:val="af4"/>
            <w:rFonts w:ascii="맑은고딕" w:eastAsia="맑은고딕" w:hAnsi="돋움" w:hint="eastAsia"/>
          </w:rPr>
          <w:t>https://github.com/SMU-SE-Admin/18-1_3_THREEGO_Doc</w:t>
        </w:r>
      </w:hyperlink>
      <w:r w:rsidR="00713C09" w:rsidRPr="006D7427">
        <w:rPr>
          <w:rFonts w:ascii="맑은고딕" w:eastAsia="맑은고딕" w:hAnsi="돋움" w:cs="Times" w:hint="eastAsia"/>
          <w:color w:val="000000"/>
          <w:szCs w:val="15"/>
        </w:rPr>
        <w:t xml:space="preserve"> </w:t>
      </w:r>
    </w:p>
    <w:p w:rsidR="00713C09" w:rsidRPr="006D7427" w:rsidRDefault="00713C09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굴림"/>
          <w:color w:val="000000"/>
          <w:szCs w:val="15"/>
        </w:rPr>
      </w:pPr>
      <w:r w:rsidRPr="006D7427">
        <w:rPr>
          <w:rFonts w:ascii="맑은고딕" w:eastAsia="맑은고딕" w:hAnsi="돋움" w:cs="Times" w:hint="eastAsia"/>
          <w:color w:val="000000"/>
          <w:szCs w:val="15"/>
        </w:rPr>
        <w:t>doc</w:t>
      </w:r>
      <w:r w:rsidR="009F4BEB" w:rsidRPr="006D7427">
        <w:rPr>
          <w:rFonts w:ascii="맑은고딕" w:eastAsia="맑은고딕" w:hAnsi="돋움" w:cs="Times" w:hint="eastAsia"/>
          <w:color w:val="000000"/>
          <w:szCs w:val="15"/>
        </w:rPr>
        <w:t xml:space="preserve"> – 소스코드를 제외한, 나머지 작업 산출물들의 작업이 이루어지는 곳</w:t>
      </w:r>
    </w:p>
    <w:p w:rsidR="00713C09" w:rsidRPr="006D7427" w:rsidRDefault="00713C09" w:rsidP="00713C09">
      <w:pPr>
        <w:pStyle w:val="af3"/>
        <w:shd w:val="clear" w:color="auto" w:fill="FFFFFF"/>
        <w:spacing w:before="0" w:beforeAutospacing="0" w:after="0" w:afterAutospacing="0"/>
        <w:ind w:leftChars="300" w:left="600"/>
        <w:jc w:val="both"/>
        <w:rPr>
          <w:rFonts w:ascii="맑은고딕" w:eastAsia="맑은고딕" w:hAnsi="돋움"/>
          <w:color w:val="000000"/>
          <w:sz w:val="20"/>
          <w:szCs w:val="15"/>
        </w:rPr>
      </w:pP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요구사항</w:t>
      </w: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 </w:t>
      </w: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명세서</w:t>
      </w:r>
      <w:r w:rsidRPr="006D7427">
        <w:rPr>
          <w:rFonts w:ascii="맑은고딕" w:eastAsia="맑은고딕" w:hAnsi="돋움" w:cs="Times" w:hint="eastAsia"/>
          <w:color w:val="000000"/>
          <w:sz w:val="20"/>
          <w:szCs w:val="15"/>
        </w:rPr>
        <w:t>,</w:t>
      </w:r>
      <w:r w:rsidRPr="006D7427">
        <w:rPr>
          <w:rFonts w:ascii="맑은고딕" w:eastAsia="맑은고딕" w:hAnsi="돋움" w:cs="Times" w:hint="eastAsia"/>
          <w:color w:val="000000"/>
          <w:sz w:val="20"/>
          <w:szCs w:val="15"/>
        </w:rPr>
        <w:t> </w:t>
      </w: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프로젝트</w:t>
      </w: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 </w:t>
      </w: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계획서</w:t>
      </w:r>
      <w:r w:rsidRPr="006D7427">
        <w:rPr>
          <w:rFonts w:ascii="맑은고딕" w:eastAsia="맑은고딕" w:hAnsi="돋움" w:cs="Times" w:hint="eastAsia"/>
          <w:color w:val="000000"/>
          <w:sz w:val="20"/>
          <w:szCs w:val="15"/>
        </w:rPr>
        <w:t>,</w:t>
      </w:r>
      <w:r w:rsidRPr="006D7427">
        <w:rPr>
          <w:rFonts w:ascii="맑은고딕" w:eastAsia="맑은고딕" w:hAnsi="돋움" w:cs="Times" w:hint="eastAsia"/>
          <w:color w:val="000000"/>
          <w:sz w:val="20"/>
          <w:szCs w:val="15"/>
        </w:rPr>
        <w:t> </w:t>
      </w:r>
      <w:r w:rsidR="009F4BEB" w:rsidRPr="006D7427">
        <w:rPr>
          <w:rFonts w:ascii="맑은고딕" w:eastAsia="맑은고딕" w:hAnsi="돋움" w:hint="eastAsia"/>
          <w:color w:val="000000"/>
          <w:sz w:val="20"/>
          <w:szCs w:val="15"/>
        </w:rPr>
        <w:t>Class 설계서/UI 설계서</w:t>
      </w: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,</w:t>
      </w:r>
    </w:p>
    <w:p w:rsidR="009F4BEB" w:rsidRPr="006D7427" w:rsidRDefault="009F4BEB" w:rsidP="009F4BEB">
      <w:pPr>
        <w:pStyle w:val="af3"/>
        <w:shd w:val="clear" w:color="auto" w:fill="FFFFFF"/>
        <w:spacing w:before="0" w:beforeAutospacing="0" w:after="0" w:afterAutospacing="0"/>
        <w:ind w:leftChars="300" w:left="600"/>
        <w:jc w:val="both"/>
        <w:rPr>
          <w:rFonts w:ascii="맑은고딕" w:eastAsia="맑은고딕" w:hAnsi="돋움"/>
          <w:color w:val="000000"/>
          <w:sz w:val="20"/>
          <w:szCs w:val="15"/>
        </w:rPr>
      </w:pP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테스트케이스/테스트 결과 보고서</w:t>
      </w:r>
      <w:proofErr w:type="gramStart"/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,</w:t>
      </w:r>
      <w:r w:rsidR="00713C09" w:rsidRPr="006D7427">
        <w:rPr>
          <w:rFonts w:ascii="맑은고딕" w:eastAsia="맑은고딕" w:hAnsi="돋움" w:hint="eastAsia"/>
          <w:color w:val="000000"/>
          <w:sz w:val="20"/>
          <w:szCs w:val="15"/>
        </w:rPr>
        <w:t>최종</w:t>
      </w:r>
      <w:proofErr w:type="gramEnd"/>
      <w:r w:rsidR="00713C09" w:rsidRPr="006D7427">
        <w:rPr>
          <w:rFonts w:ascii="맑은고딕" w:eastAsia="맑은고딕" w:hAnsi="돋움" w:hint="eastAsia"/>
          <w:color w:val="000000"/>
          <w:sz w:val="20"/>
          <w:szCs w:val="15"/>
        </w:rPr>
        <w:t xml:space="preserve"> 보고서, </w:t>
      </w:r>
    </w:p>
    <w:p w:rsidR="00713C09" w:rsidRPr="006D7427" w:rsidRDefault="00713C09" w:rsidP="009F4BEB">
      <w:pPr>
        <w:pStyle w:val="af3"/>
        <w:shd w:val="clear" w:color="auto" w:fill="FFFFFF"/>
        <w:spacing w:before="0" w:beforeAutospacing="0" w:after="0" w:afterAutospacing="0"/>
        <w:ind w:leftChars="300" w:left="600"/>
        <w:jc w:val="both"/>
        <w:rPr>
          <w:rFonts w:ascii="맑은고딕" w:eastAsia="맑은고딕" w:hAnsi="돋움"/>
          <w:color w:val="000000"/>
          <w:sz w:val="20"/>
          <w:szCs w:val="15"/>
        </w:rPr>
      </w:pP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발표자료, 회의록</w:t>
      </w:r>
      <w:r w:rsidRPr="006D7427">
        <w:rPr>
          <w:rFonts w:ascii="맑은고딕" w:eastAsia="맑은고딕" w:hAnsi="돋움" w:cs="Times" w:hint="eastAsia"/>
          <w:color w:val="000000"/>
          <w:sz w:val="20"/>
          <w:szCs w:val="15"/>
        </w:rPr>
        <w:t> </w:t>
      </w: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등 모든 문서를 Doc 파일로 저장한다</w:t>
      </w:r>
      <w:r w:rsidRPr="006D7427">
        <w:rPr>
          <w:rFonts w:ascii="맑은고딕" w:eastAsia="맑은고딕" w:hAnsi="돋움" w:cs="Times" w:hint="eastAsia"/>
          <w:color w:val="000000"/>
          <w:sz w:val="20"/>
          <w:szCs w:val="15"/>
        </w:rPr>
        <w:t>.</w:t>
      </w:r>
    </w:p>
    <w:p w:rsidR="00713C09" w:rsidRPr="006D7427" w:rsidRDefault="006A6695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Times"/>
          <w:color w:val="000000"/>
          <w:szCs w:val="15"/>
        </w:rPr>
      </w:pPr>
      <w:hyperlink r:id="rId15" w:history="1">
        <w:r w:rsidR="00713C09" w:rsidRPr="006D7427">
          <w:rPr>
            <w:rStyle w:val="af4"/>
            <w:rFonts w:ascii="맑은고딕" w:eastAsia="맑은고딕" w:hAnsi="돋움" w:hint="eastAsia"/>
          </w:rPr>
          <w:t>https://github.com/SMU-SE-Admin/18-1_3_THREEGO_Src</w:t>
        </w:r>
      </w:hyperlink>
    </w:p>
    <w:p w:rsidR="00713C09" w:rsidRPr="006D7427" w:rsidRDefault="00713C09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/>
          <w:color w:val="000000"/>
          <w:szCs w:val="15"/>
        </w:rPr>
      </w:pPr>
      <w:proofErr w:type="spellStart"/>
      <w:r w:rsidRPr="006D7427">
        <w:rPr>
          <w:rFonts w:ascii="맑은고딕" w:eastAsia="맑은고딕" w:hAnsi="돋움" w:cs="Times" w:hint="eastAsia"/>
          <w:color w:val="000000"/>
          <w:szCs w:val="15"/>
        </w:rPr>
        <w:t>src</w:t>
      </w:r>
      <w:proofErr w:type="spellEnd"/>
      <w:r w:rsidR="009F4BEB" w:rsidRPr="006D7427">
        <w:rPr>
          <w:rFonts w:ascii="맑은고딕" w:eastAsia="맑은고딕" w:hAnsi="돋움" w:cs="Times" w:hint="eastAsia"/>
          <w:color w:val="000000"/>
          <w:szCs w:val="15"/>
        </w:rPr>
        <w:t>- 소스코드의 작업이 이루어지는 곳</w:t>
      </w:r>
    </w:p>
    <w:p w:rsidR="00713C09" w:rsidRPr="006D7427" w:rsidRDefault="00713C09" w:rsidP="00713C09">
      <w:pPr>
        <w:pStyle w:val="af3"/>
        <w:shd w:val="clear" w:color="auto" w:fill="FFFFFF"/>
        <w:spacing w:before="0" w:beforeAutospacing="0" w:after="0" w:afterAutospacing="0"/>
        <w:ind w:left="601"/>
        <w:jc w:val="both"/>
        <w:rPr>
          <w:rFonts w:ascii="맑은고딕" w:eastAsia="맑은고딕" w:hAnsi="돋움"/>
          <w:color w:val="000000"/>
          <w:sz w:val="20"/>
          <w:szCs w:val="15"/>
        </w:rPr>
      </w:pPr>
      <w:r w:rsidRPr="006D7427">
        <w:rPr>
          <w:rFonts w:ascii="맑은고딕" w:eastAsia="맑은고딕" w:hAnsi="돋움" w:hint="eastAsia"/>
          <w:color w:val="000000"/>
          <w:sz w:val="20"/>
          <w:szCs w:val="15"/>
        </w:rPr>
        <w:t>프로그램 개발에 사용된 모든 소스코드를 저장한다.</w:t>
      </w:r>
    </w:p>
    <w:p w:rsidR="009F4BEB" w:rsidRPr="006D7427" w:rsidRDefault="009F4BEB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/>
          <w:color w:val="000000"/>
          <w:szCs w:val="15"/>
        </w:rPr>
      </w:pPr>
    </w:p>
    <w:p w:rsidR="00713C09" w:rsidRPr="006D7427" w:rsidRDefault="004D7E3D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굴림"/>
          <w:b/>
          <w:color w:val="000000"/>
          <w:szCs w:val="15"/>
        </w:rPr>
      </w:pPr>
      <w:r w:rsidRPr="006D7427">
        <w:rPr>
          <w:rFonts w:ascii="맑은고딕" w:eastAsia="맑은고딕" w:hAnsi="돋움" w:hint="eastAsia"/>
          <w:b/>
          <w:color w:val="000000"/>
          <w:szCs w:val="15"/>
        </w:rPr>
        <w:t xml:space="preserve">산출물 </w:t>
      </w:r>
      <w:r w:rsidR="00713C09" w:rsidRPr="006D7427">
        <w:rPr>
          <w:rFonts w:ascii="맑은고딕" w:eastAsia="맑은고딕" w:hAnsi="돋움" w:hint="eastAsia"/>
          <w:b/>
          <w:color w:val="000000"/>
          <w:szCs w:val="15"/>
        </w:rPr>
        <w:t>명</w:t>
      </w:r>
    </w:p>
    <w:p w:rsidR="00713C09" w:rsidRPr="006D7427" w:rsidRDefault="00713C09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Times"/>
          <w:color w:val="000000"/>
          <w:szCs w:val="15"/>
        </w:rPr>
      </w:pPr>
      <w:r w:rsidRPr="006D7427">
        <w:rPr>
          <w:rFonts w:ascii="맑은고딕" w:eastAsia="맑은고딕" w:hAnsi="돋움" w:cs="Times" w:hint="eastAsia"/>
          <w:color w:val="000000"/>
          <w:szCs w:val="15"/>
        </w:rPr>
        <w:t>문서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이름_조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번호_조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이름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.doc</w:t>
      </w:r>
    </w:p>
    <w:p w:rsidR="00713C09" w:rsidRPr="006D7427" w:rsidRDefault="00713C09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굴림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zCs w:val="15"/>
        </w:rPr>
        <w:t>월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_</w:t>
      </w:r>
      <w:r w:rsidR="004D7E3D" w:rsidRPr="006D7427">
        <w:rPr>
          <w:rFonts w:ascii="맑은고딕" w:eastAsia="맑은고딕" w:hAnsi="돋움" w:hint="eastAsia"/>
          <w:color w:val="000000"/>
          <w:szCs w:val="15"/>
        </w:rPr>
        <w:t>일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_</w:t>
      </w:r>
      <w:r w:rsidRPr="006D7427">
        <w:rPr>
          <w:rFonts w:ascii="맑은고딕" w:eastAsia="맑은고딕" w:hAnsi="돋움" w:hint="eastAsia"/>
          <w:color w:val="000000"/>
          <w:szCs w:val="15"/>
        </w:rPr>
        <w:t>조</w:t>
      </w:r>
      <w:r w:rsidRPr="006D7427">
        <w:rPr>
          <w:rFonts w:ascii="맑은고딕" w:eastAsia="맑은고딕" w:hAnsi="돋움" w:hint="eastAsia"/>
          <w:color w:val="000000"/>
          <w:szCs w:val="15"/>
        </w:rPr>
        <w:t> </w:t>
      </w:r>
      <w:r w:rsidRPr="006D7427">
        <w:rPr>
          <w:rFonts w:ascii="맑은고딕" w:eastAsia="맑은고딕" w:hAnsi="돋움" w:hint="eastAsia"/>
          <w:color w:val="000000"/>
          <w:szCs w:val="15"/>
        </w:rPr>
        <w:t>이름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_</w:t>
      </w:r>
      <w:r w:rsidRPr="006D7427">
        <w:rPr>
          <w:rFonts w:ascii="맑은고딕" w:eastAsia="맑은고딕" w:hAnsi="돋움" w:hint="eastAsia"/>
          <w:color w:val="000000"/>
          <w:szCs w:val="15"/>
        </w:rPr>
        <w:t>회의록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.doc</w:t>
      </w:r>
    </w:p>
    <w:p w:rsidR="00713C09" w:rsidRPr="006D7427" w:rsidRDefault="00713C09" w:rsidP="004D7E3D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Times"/>
          <w:color w:val="000000"/>
          <w:szCs w:val="15"/>
        </w:rPr>
      </w:pPr>
      <w:r w:rsidRPr="006D7427">
        <w:rPr>
          <w:rFonts w:ascii="맑은고딕" w:eastAsia="맑은고딕" w:hAnsi="돋움" w:cs="Times" w:hint="eastAsia"/>
          <w:color w:val="000000"/>
          <w:szCs w:val="15"/>
        </w:rPr>
        <w:t>클래스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r w:rsidR="004D7E3D" w:rsidRPr="006D7427">
        <w:rPr>
          <w:rFonts w:ascii="맑은고딕" w:eastAsia="맑은고딕" w:hAnsi="돋움" w:cs="Times" w:hint="eastAsia"/>
          <w:color w:val="000000"/>
          <w:szCs w:val="15"/>
        </w:rPr>
        <w:t>이름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.java</w:t>
      </w:r>
    </w:p>
    <w:p w:rsidR="004D7E3D" w:rsidRPr="006D7427" w:rsidRDefault="004D7E3D" w:rsidP="004D7E3D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Times"/>
          <w:color w:val="000000"/>
          <w:szCs w:val="15"/>
        </w:rPr>
      </w:pPr>
    </w:p>
    <w:p w:rsidR="004D7E3D" w:rsidRPr="006D7427" w:rsidRDefault="004D7E3D" w:rsidP="00A13B29">
      <w:pPr>
        <w:widowControl/>
        <w:shd w:val="clear" w:color="auto" w:fill="FFFFFF"/>
        <w:wordWrap/>
        <w:autoSpaceDE/>
        <w:autoSpaceDN/>
        <w:rPr>
          <w:rFonts w:ascii="맑은고딕" w:eastAsia="맑은고딕" w:hAnsi="돋움" w:cs="Times"/>
          <w:color w:val="000000"/>
          <w:szCs w:val="15"/>
        </w:rPr>
      </w:pPr>
    </w:p>
    <w:p w:rsidR="00713C09" w:rsidRPr="006D7427" w:rsidRDefault="00713C09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Times"/>
          <w:b/>
          <w:color w:val="000000"/>
          <w:szCs w:val="15"/>
        </w:rPr>
      </w:pPr>
      <w:r w:rsidRPr="006D7427">
        <w:rPr>
          <w:rFonts w:ascii="맑은고딕" w:eastAsia="맑은고딕" w:hAnsi="돋움" w:cs="Times" w:hint="eastAsia"/>
          <w:b/>
          <w:color w:val="000000"/>
          <w:szCs w:val="15"/>
        </w:rPr>
        <w:t>Commi</w:t>
      </w:r>
      <w:r w:rsidR="009F4BEB" w:rsidRPr="006D7427">
        <w:rPr>
          <w:rFonts w:ascii="맑은고딕" w:eastAsia="맑은고딕" w:hAnsi="돋움" w:cs="Times" w:hint="eastAsia"/>
          <w:b/>
          <w:color w:val="000000"/>
          <w:szCs w:val="15"/>
        </w:rPr>
        <w:t xml:space="preserve">t Message </w:t>
      </w:r>
    </w:p>
    <w:p w:rsidR="009F4BEB" w:rsidRPr="006D7427" w:rsidRDefault="009F4BEB" w:rsidP="009F4BEB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zCs w:val="15"/>
        </w:rPr>
        <w:t>작성 방법</w:t>
      </w:r>
    </w:p>
    <w:p w:rsidR="009F4BEB" w:rsidRPr="006D7427" w:rsidRDefault="009F4BEB" w:rsidP="009F4BEB">
      <w:pPr>
        <w:widowControl/>
        <w:shd w:val="clear" w:color="auto" w:fill="FFFFFF"/>
        <w:wordWrap/>
        <w:autoSpaceDE/>
        <w:autoSpaceDN/>
        <w:ind w:leftChars="-180" w:left="-360" w:firstLineChars="100" w:firstLine="194"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pacing w:val="-3"/>
          <w:szCs w:val="15"/>
        </w:rPr>
        <w:t>-</w:t>
      </w:r>
      <w:r w:rsidR="00713C09" w:rsidRPr="006D7427">
        <w:rPr>
          <w:rFonts w:ascii="맑은고딕" w:eastAsia="맑은고딕" w:hAnsi="돋움" w:hint="eastAsia"/>
          <w:color w:val="000000"/>
          <w:spacing w:val="-3"/>
          <w:szCs w:val="15"/>
        </w:rPr>
        <w:t>#</w:t>
      </w:r>
      <w:proofErr w:type="gramStart"/>
      <w:r w:rsidRPr="006D7427">
        <w:rPr>
          <w:rFonts w:ascii="맑은고딕" w:eastAsia="맑은고딕" w:hAnsi="돋움" w:hint="eastAsia"/>
          <w:color w:val="000000"/>
          <w:spacing w:val="-3"/>
          <w:szCs w:val="15"/>
        </w:rPr>
        <w:t xml:space="preserve">Redmine일감번호  </w:t>
      </w:r>
      <w:r w:rsidR="00713C09" w:rsidRPr="006D7427">
        <w:rPr>
          <w:rFonts w:ascii="맑은고딕" w:eastAsia="맑은고딕" w:hAnsi="돋움" w:hint="eastAsia"/>
          <w:color w:val="000000"/>
          <w:spacing w:val="-3"/>
          <w:szCs w:val="15"/>
        </w:rPr>
        <w:t>제목</w:t>
      </w:r>
      <w:proofErr w:type="gramEnd"/>
      <w:r w:rsidR="00713C09" w:rsidRPr="006D7427">
        <w:rPr>
          <w:rFonts w:ascii="맑은고딕" w:eastAsia="맑은고딕" w:hAnsi="돋움" w:hint="eastAsia"/>
          <w:color w:val="000000"/>
          <w:spacing w:val="-3"/>
          <w:szCs w:val="15"/>
        </w:rPr>
        <w:t> </w:t>
      </w:r>
    </w:p>
    <w:p w:rsidR="00713C09" w:rsidRPr="006D7427" w:rsidRDefault="00713C09" w:rsidP="009F4BEB">
      <w:pPr>
        <w:widowControl/>
        <w:shd w:val="clear" w:color="auto" w:fill="FFFFFF"/>
        <w:wordWrap/>
        <w:autoSpaceDE/>
        <w:autoSpaceDN/>
        <w:ind w:leftChars="-180" w:left="-360" w:firstLineChars="200" w:firstLine="388"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pacing w:val="-3"/>
          <w:szCs w:val="15"/>
        </w:rPr>
        <w:t>본문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br/>
      </w:r>
      <w:r w:rsidR="009F4BEB" w:rsidRPr="006D7427">
        <w:rPr>
          <w:rFonts w:ascii="맑은고딕" w:eastAsia="맑은고딕" w:hAnsi="돋움" w:hint="eastAsia"/>
          <w:color w:val="000000"/>
          <w:szCs w:val="15"/>
        </w:rPr>
        <w:t>작성 규칙</w:t>
      </w:r>
    </w:p>
    <w:p w:rsidR="009F4BEB" w:rsidRPr="006D7427" w:rsidRDefault="009F4BEB" w:rsidP="009F4BEB">
      <w:pPr>
        <w:widowControl/>
        <w:shd w:val="clear" w:color="auto" w:fill="FFFFFF"/>
        <w:wordWrap/>
        <w:autoSpaceDE/>
        <w:autoSpaceDN/>
        <w:ind w:leftChars="-180" w:left="-360" w:firstLineChars="100" w:firstLine="200"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zCs w:val="15"/>
        </w:rPr>
        <w:t>-제목과 본문을 한 줄 띄어 분리하여 작성</w:t>
      </w:r>
    </w:p>
    <w:p w:rsidR="009F4BEB" w:rsidRPr="006D7427" w:rsidRDefault="009F4BEB" w:rsidP="009F4BEB">
      <w:pPr>
        <w:widowControl/>
        <w:shd w:val="clear" w:color="auto" w:fill="FFFFFF"/>
        <w:wordWrap/>
        <w:autoSpaceDE/>
        <w:autoSpaceDN/>
        <w:ind w:leftChars="-180" w:left="-360" w:firstLineChars="100" w:firstLine="200"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zCs w:val="15"/>
        </w:rPr>
        <w:t>-제목은 20자 이내로 작성</w:t>
      </w:r>
    </w:p>
    <w:p w:rsidR="009F4BEB" w:rsidRPr="006D7427" w:rsidRDefault="009F4BEB" w:rsidP="009F4BEB">
      <w:pPr>
        <w:widowControl/>
        <w:shd w:val="clear" w:color="auto" w:fill="FFFFFF"/>
        <w:wordWrap/>
        <w:autoSpaceDE/>
        <w:autoSpaceDN/>
        <w:ind w:leftChars="-180" w:left="-360" w:firstLineChars="100" w:firstLine="200"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zCs w:val="15"/>
        </w:rPr>
        <w:t xml:space="preserve">-제목 </w:t>
      </w:r>
      <w:proofErr w:type="gramStart"/>
      <w:r w:rsidRPr="006D7427">
        <w:rPr>
          <w:rFonts w:ascii="맑은고딕" w:eastAsia="맑은고딕" w:hAnsi="돋움" w:hint="eastAsia"/>
          <w:color w:val="000000"/>
          <w:szCs w:val="15"/>
        </w:rPr>
        <w:t>끝에 .</w:t>
      </w:r>
      <w:proofErr w:type="gramEnd"/>
      <w:r w:rsidRPr="006D7427">
        <w:rPr>
          <w:rFonts w:ascii="맑은고딕" w:eastAsia="맑은고딕" w:hAnsi="돋움" w:hint="eastAsia"/>
          <w:color w:val="000000"/>
          <w:szCs w:val="15"/>
        </w:rPr>
        <w:t xml:space="preserve"> 금지</w:t>
      </w:r>
    </w:p>
    <w:p w:rsidR="009F4BEB" w:rsidRPr="006D7427" w:rsidRDefault="009F4BEB" w:rsidP="009F4BEB">
      <w:pPr>
        <w:widowControl/>
        <w:shd w:val="clear" w:color="auto" w:fill="FFFFFF"/>
        <w:wordWrap/>
        <w:autoSpaceDE/>
        <w:autoSpaceDN/>
        <w:ind w:leftChars="-180" w:left="-360" w:firstLineChars="100" w:firstLine="200"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zCs w:val="15"/>
        </w:rPr>
        <w:t>-제목은 명령조로 작성</w:t>
      </w:r>
    </w:p>
    <w:p w:rsidR="009F4BEB" w:rsidRPr="006D7427" w:rsidRDefault="009F4BEB" w:rsidP="009F4BEB">
      <w:pPr>
        <w:widowControl/>
        <w:shd w:val="clear" w:color="auto" w:fill="FFFFFF"/>
        <w:wordWrap/>
        <w:autoSpaceDE/>
        <w:autoSpaceDN/>
        <w:ind w:leftChars="-180" w:left="-360" w:firstLineChars="100" w:firstLine="200"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zCs w:val="15"/>
        </w:rPr>
        <w:t>-본문은 30자마다 줄 바꾸기</w:t>
      </w:r>
    </w:p>
    <w:p w:rsidR="00713C09" w:rsidRPr="006D7427" w:rsidRDefault="00713C09" w:rsidP="006D7427">
      <w:pPr>
        <w:pStyle w:val="af3"/>
        <w:shd w:val="clear" w:color="auto" w:fill="FFFFFF"/>
        <w:spacing w:before="0" w:beforeAutospacing="0" w:after="0" w:afterAutospacing="0"/>
        <w:jc w:val="both"/>
        <w:rPr>
          <w:rFonts w:ascii="맑은고딕" w:eastAsia="맑은고딕" w:hAnsi="돋움" w:cs="Times"/>
          <w:color w:val="000000"/>
          <w:sz w:val="20"/>
          <w:szCs w:val="15"/>
        </w:rPr>
      </w:pPr>
    </w:p>
    <w:p w:rsidR="008C3973" w:rsidRPr="006D7427" w:rsidRDefault="008C3973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/>
          <w:b/>
          <w:color w:val="000000"/>
          <w:szCs w:val="15"/>
        </w:rPr>
      </w:pPr>
    </w:p>
    <w:p w:rsidR="00713C09" w:rsidRPr="006D7427" w:rsidRDefault="00713C09" w:rsidP="00713C09">
      <w:pPr>
        <w:widowControl/>
        <w:shd w:val="clear" w:color="auto" w:fill="FFFFFF"/>
        <w:wordWrap/>
        <w:autoSpaceDE/>
        <w:autoSpaceDN/>
        <w:ind w:left="-360"/>
        <w:rPr>
          <w:rFonts w:ascii="맑은고딕" w:eastAsia="맑은고딕" w:hAnsi="돋움" w:cs="굴림"/>
          <w:b/>
          <w:color w:val="000000"/>
          <w:szCs w:val="15"/>
        </w:rPr>
      </w:pPr>
      <w:r w:rsidRPr="006D7427">
        <w:rPr>
          <w:rFonts w:ascii="맑은고딕" w:eastAsia="맑은고딕" w:hAnsi="돋움" w:hint="eastAsia"/>
          <w:b/>
          <w:color w:val="000000"/>
          <w:szCs w:val="15"/>
        </w:rPr>
        <w:t>버전</w:t>
      </w:r>
      <w:r w:rsidRPr="006D7427">
        <w:rPr>
          <w:rFonts w:ascii="맑은고딕" w:eastAsia="맑은고딕" w:hAnsi="돋움" w:cs="Times" w:hint="eastAsia"/>
          <w:b/>
          <w:color w:val="000000"/>
          <w:szCs w:val="15"/>
        </w:rPr>
        <w:t> </w:t>
      </w:r>
      <w:r w:rsidRPr="006D7427">
        <w:rPr>
          <w:rFonts w:ascii="맑은고딕" w:eastAsia="맑은고딕" w:hAnsi="돋움" w:hint="eastAsia"/>
          <w:b/>
          <w:color w:val="000000"/>
          <w:szCs w:val="15"/>
        </w:rPr>
        <w:t>관리</w:t>
      </w:r>
    </w:p>
    <w:p w:rsidR="00713C09" w:rsidRPr="006D7427" w:rsidRDefault="004D7E3D" w:rsidP="004D7E3D">
      <w:pPr>
        <w:widowControl/>
        <w:shd w:val="clear" w:color="auto" w:fill="FFFFFF"/>
        <w:wordWrap/>
        <w:autoSpaceDE/>
        <w:autoSpaceDN/>
        <w:rPr>
          <w:rFonts w:ascii="맑은고딕" w:eastAsia="맑은고딕" w:hAnsi="돋움"/>
          <w:color w:val="000000"/>
          <w:szCs w:val="15"/>
        </w:rPr>
      </w:pPr>
      <w:r w:rsidRPr="006D7427">
        <w:rPr>
          <w:rFonts w:ascii="맑은고딕" w:eastAsia="맑은고딕" w:hAnsi="돋움" w:hint="eastAsia"/>
          <w:color w:val="000000"/>
          <w:szCs w:val="15"/>
        </w:rPr>
        <w:t>변동사항은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 xml:space="preserve"> </w:t>
      </w:r>
      <w:r w:rsidR="00713C09" w:rsidRPr="006D7427">
        <w:rPr>
          <w:rFonts w:ascii="맑은고딕" w:eastAsia="맑은고딕" w:hAnsi="돋움" w:cs="Times" w:hint="eastAsia"/>
          <w:color w:val="000000"/>
          <w:szCs w:val="15"/>
        </w:rPr>
        <w:t>commit message</w:t>
      </w:r>
      <w:r w:rsidRPr="006D7427">
        <w:rPr>
          <w:rFonts w:ascii="맑은고딕" w:eastAsia="맑은고딕" w:hAnsi="돋움" w:cs="Times" w:hint="eastAsia"/>
          <w:color w:val="000000"/>
          <w:szCs w:val="15"/>
        </w:rPr>
        <w:t>작성 규칙에 따라 commit message</w:t>
      </w:r>
      <w:r w:rsidR="00713C09" w:rsidRPr="006D7427">
        <w:rPr>
          <w:rFonts w:ascii="맑은고딕" w:eastAsia="맑은고딕" w:hAnsi="돋움" w:hint="eastAsia"/>
          <w:color w:val="000000"/>
          <w:szCs w:val="15"/>
        </w:rPr>
        <w:t>를</w:t>
      </w:r>
      <w:r w:rsidR="00713C09" w:rsidRPr="006D7427">
        <w:rPr>
          <w:rFonts w:ascii="맑은고딕" w:eastAsia="맑은고딕" w:hAnsi="돋움" w:hint="eastAsia"/>
          <w:color w:val="000000"/>
          <w:szCs w:val="15"/>
        </w:rPr>
        <w:t> </w:t>
      </w:r>
      <w:r w:rsidR="00713C09" w:rsidRPr="006D7427">
        <w:rPr>
          <w:rFonts w:ascii="맑은고딕" w:eastAsia="맑은고딕" w:hAnsi="돋움" w:hint="eastAsia"/>
          <w:color w:val="000000"/>
          <w:szCs w:val="15"/>
        </w:rPr>
        <w:t>작성하고</w:t>
      </w:r>
      <w:r w:rsidR="00713C09" w:rsidRPr="006D7427">
        <w:rPr>
          <w:rFonts w:ascii="맑은고딕" w:eastAsia="맑은고딕" w:hAnsi="돋움" w:cs="Times" w:hint="eastAsia"/>
          <w:color w:val="000000"/>
          <w:szCs w:val="15"/>
        </w:rPr>
        <w:t>, commit and push</w:t>
      </w:r>
      <w:r w:rsidR="00713C09" w:rsidRPr="006D7427">
        <w:rPr>
          <w:rFonts w:ascii="맑은고딕" w:eastAsia="맑은고딕" w:hAnsi="돋움" w:cs="Times" w:hint="eastAsia"/>
          <w:color w:val="000000"/>
          <w:szCs w:val="15"/>
        </w:rPr>
        <w:t> </w:t>
      </w:r>
      <w:r w:rsidR="00713C09" w:rsidRPr="006D7427">
        <w:rPr>
          <w:rFonts w:ascii="맑은고딕" w:eastAsia="맑은고딕" w:hAnsi="돋움" w:hint="eastAsia"/>
          <w:color w:val="000000"/>
          <w:szCs w:val="15"/>
        </w:rPr>
        <w:t>하여</w:t>
      </w:r>
      <w:r w:rsidR="00713C09" w:rsidRPr="006D7427">
        <w:rPr>
          <w:rFonts w:ascii="맑은고딕" w:eastAsia="맑은고딕" w:hAnsi="돋움" w:hint="eastAsia"/>
          <w:color w:val="000000"/>
          <w:szCs w:val="15"/>
        </w:rPr>
        <w:t> </w:t>
      </w:r>
      <w:r w:rsidR="00713C09" w:rsidRPr="006D7427">
        <w:rPr>
          <w:rFonts w:ascii="맑은고딕" w:eastAsia="맑은고딕" w:hAnsi="돋움" w:hint="eastAsia"/>
          <w:color w:val="000000"/>
          <w:szCs w:val="15"/>
        </w:rPr>
        <w:t>관리한다</w:t>
      </w:r>
      <w:r w:rsidR="00713C09" w:rsidRPr="006D7427">
        <w:rPr>
          <w:rFonts w:ascii="맑은고딕" w:eastAsia="맑은고딕" w:hAnsi="돋움" w:cs="Times" w:hint="eastAsia"/>
          <w:color w:val="000000"/>
          <w:szCs w:val="15"/>
        </w:rPr>
        <w:t>.</w:t>
      </w:r>
    </w:p>
    <w:p w:rsidR="002F5955" w:rsidRPr="00300EC1" w:rsidRDefault="002F5955" w:rsidP="009F4BEB">
      <w:pPr>
        <w:pStyle w:val="af3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cs="Times"/>
          <w:color w:val="000000"/>
          <w:sz w:val="20"/>
          <w:szCs w:val="15"/>
        </w:rPr>
      </w:pPr>
      <w:r w:rsidRPr="00300EC1">
        <w:rPr>
          <w:rFonts w:ascii="돋움" w:eastAsia="돋움" w:hAnsi="돋움"/>
        </w:rPr>
        <w:br w:type="page"/>
      </w:r>
    </w:p>
    <w:p w:rsidR="004B4701" w:rsidRPr="00300EC1" w:rsidRDefault="009B6B0E" w:rsidP="006D7427">
      <w:pPr>
        <w:pStyle w:val="1"/>
      </w:pPr>
      <w:bookmarkStart w:id="18" w:name="_Toc508731628"/>
      <w:r w:rsidRPr="00300EC1">
        <w:rPr>
          <w:rFonts w:hint="eastAsia"/>
        </w:rPr>
        <w:lastRenderedPageBreak/>
        <w:t>리스크 관리 계획</w:t>
      </w:r>
      <w:bookmarkEnd w:id="18"/>
    </w:p>
    <w:p w:rsidR="004B4701" w:rsidRPr="00300EC1" w:rsidRDefault="004B4701" w:rsidP="004B4701">
      <w:pPr>
        <w:rPr>
          <w:rFonts w:ascii="돋움" w:eastAsia="돋움" w:hAnsi="돋움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6"/>
        <w:gridCol w:w="1270"/>
        <w:gridCol w:w="1271"/>
        <w:gridCol w:w="3307"/>
      </w:tblGrid>
      <w:tr w:rsidR="00236063" w:rsidRPr="00300EC1" w:rsidTr="00236063">
        <w:trPr>
          <w:trHeight w:val="165"/>
        </w:trPr>
        <w:tc>
          <w:tcPr>
            <w:tcW w:w="2660" w:type="dxa"/>
            <w:shd w:val="clear" w:color="auto" w:fill="C0C0C0"/>
            <w:vAlign w:val="center"/>
          </w:tcPr>
          <w:p w:rsidR="00236063" w:rsidRPr="00300EC1" w:rsidRDefault="009B6B0E" w:rsidP="004B4701">
            <w:pPr>
              <w:pStyle w:val="af0"/>
            </w:pPr>
            <w:r w:rsidRPr="00300EC1">
              <w:rPr>
                <w:rFonts w:hint="eastAsia"/>
              </w:rPr>
              <w:t>리스크</w:t>
            </w:r>
            <w:r w:rsidR="00236063" w:rsidRPr="00300EC1">
              <w:rPr>
                <w:rFonts w:hint="eastAsia"/>
              </w:rPr>
              <w:t xml:space="preserve"> 요소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236063" w:rsidRPr="00300EC1" w:rsidRDefault="00236063" w:rsidP="004B4701">
            <w:pPr>
              <w:pStyle w:val="af0"/>
            </w:pPr>
            <w:r w:rsidRPr="00300EC1">
              <w:rPr>
                <w:rFonts w:hint="eastAsia"/>
              </w:rPr>
              <w:t>가능성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236063" w:rsidRPr="00300EC1" w:rsidRDefault="00236063" w:rsidP="004B4701">
            <w:pPr>
              <w:pStyle w:val="af0"/>
            </w:pPr>
            <w:r w:rsidRPr="00300EC1">
              <w:rPr>
                <w:rFonts w:hint="eastAsia"/>
              </w:rPr>
              <w:t>영향도</w:t>
            </w:r>
          </w:p>
        </w:tc>
        <w:tc>
          <w:tcPr>
            <w:tcW w:w="3324" w:type="dxa"/>
            <w:shd w:val="clear" w:color="auto" w:fill="C0C0C0"/>
          </w:tcPr>
          <w:p w:rsidR="00236063" w:rsidRPr="00300EC1" w:rsidRDefault="00236063" w:rsidP="004B4701">
            <w:pPr>
              <w:pStyle w:val="af0"/>
            </w:pPr>
            <w:r w:rsidRPr="00300EC1">
              <w:rPr>
                <w:rFonts w:hint="eastAsia"/>
              </w:rPr>
              <w:t>대처 방안</w:t>
            </w:r>
          </w:p>
        </w:tc>
      </w:tr>
      <w:tr w:rsidR="00236063" w:rsidRPr="00300EC1" w:rsidTr="00236063">
        <w:trPr>
          <w:trHeight w:val="72"/>
        </w:trPr>
        <w:tc>
          <w:tcPr>
            <w:tcW w:w="2660" w:type="dxa"/>
            <w:vAlign w:val="center"/>
          </w:tcPr>
          <w:p w:rsidR="00236063" w:rsidRPr="006D7427" w:rsidRDefault="00713C09" w:rsidP="004B4701">
            <w:pPr>
              <w:pStyle w:val="af"/>
              <w:rPr>
                <w:rFonts w:ascii="맑은고딕" w:eastAsia="맑은고딕"/>
              </w:rPr>
            </w:pPr>
            <w:r w:rsidRPr="006D7427">
              <w:rPr>
                <w:rFonts w:ascii="맑은고딕" w:eastAsia="맑은고딕" w:hint="eastAsia"/>
              </w:rPr>
              <w:t>요구사항 변동</w:t>
            </w:r>
          </w:p>
        </w:tc>
        <w:tc>
          <w:tcPr>
            <w:tcW w:w="1275" w:type="dxa"/>
            <w:vAlign w:val="center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상</w:t>
            </w:r>
          </w:p>
        </w:tc>
        <w:tc>
          <w:tcPr>
            <w:tcW w:w="1276" w:type="dxa"/>
            <w:vAlign w:val="center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상</w:t>
            </w:r>
          </w:p>
        </w:tc>
        <w:tc>
          <w:tcPr>
            <w:tcW w:w="3324" w:type="dxa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개발과정에서 요구사항이 추가, 변동 되어도 기존 코드에 영향이 최소화되고 대처가 용이하도록 개발한다.</w:t>
            </w:r>
          </w:p>
        </w:tc>
      </w:tr>
      <w:tr w:rsidR="00236063" w:rsidRPr="00300EC1" w:rsidTr="00236063">
        <w:trPr>
          <w:trHeight w:val="72"/>
        </w:trPr>
        <w:tc>
          <w:tcPr>
            <w:tcW w:w="2660" w:type="dxa"/>
            <w:vAlign w:val="center"/>
          </w:tcPr>
          <w:p w:rsidR="00236063" w:rsidRPr="006D7427" w:rsidRDefault="00713C09" w:rsidP="004B4701">
            <w:pPr>
              <w:pStyle w:val="af"/>
              <w:rPr>
                <w:rFonts w:ascii="맑은고딕" w:eastAsia="맑은고딕"/>
              </w:rPr>
            </w:pPr>
            <w:r w:rsidRPr="006D7427">
              <w:rPr>
                <w:rFonts w:ascii="맑은고딕" w:eastAsia="맑은고딕" w:hint="eastAsia"/>
              </w:rPr>
              <w:t>팀원 이탈</w:t>
            </w:r>
          </w:p>
        </w:tc>
        <w:tc>
          <w:tcPr>
            <w:tcW w:w="1275" w:type="dxa"/>
            <w:vAlign w:val="center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하</w:t>
            </w:r>
          </w:p>
        </w:tc>
        <w:tc>
          <w:tcPr>
            <w:tcW w:w="1276" w:type="dxa"/>
            <w:vAlign w:val="center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중</w:t>
            </w:r>
          </w:p>
        </w:tc>
        <w:tc>
          <w:tcPr>
            <w:tcW w:w="3324" w:type="dxa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불화로 인한 이탈은 발생하지 않도록 조원간의 의사소통을 많이 하고 부득이한 사정으로 이탈이 발생할 경우 PM은 다른 조원들에게 해당 업무를 적절하게 배분할 수 있도록 한다.</w:t>
            </w:r>
          </w:p>
        </w:tc>
      </w:tr>
      <w:tr w:rsidR="00236063" w:rsidRPr="00300EC1" w:rsidTr="00236063">
        <w:trPr>
          <w:trHeight w:val="72"/>
        </w:trPr>
        <w:tc>
          <w:tcPr>
            <w:tcW w:w="2660" w:type="dxa"/>
            <w:vAlign w:val="center"/>
          </w:tcPr>
          <w:p w:rsidR="00236063" w:rsidRPr="006D7427" w:rsidRDefault="00713C09" w:rsidP="004B4701">
            <w:pPr>
              <w:pStyle w:val="af"/>
              <w:rPr>
                <w:rFonts w:ascii="맑은고딕" w:eastAsia="맑은고딕"/>
              </w:rPr>
            </w:pPr>
            <w:r w:rsidRPr="006D7427">
              <w:rPr>
                <w:rFonts w:ascii="맑은고딕" w:eastAsia="맑은고딕" w:hint="eastAsia"/>
              </w:rPr>
              <w:t>개발 능력 부족</w:t>
            </w:r>
          </w:p>
        </w:tc>
        <w:tc>
          <w:tcPr>
            <w:tcW w:w="1275" w:type="dxa"/>
            <w:vAlign w:val="center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상</w:t>
            </w:r>
          </w:p>
        </w:tc>
        <w:tc>
          <w:tcPr>
            <w:tcW w:w="1276" w:type="dxa"/>
            <w:vAlign w:val="center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중</w:t>
            </w:r>
          </w:p>
        </w:tc>
        <w:tc>
          <w:tcPr>
            <w:tcW w:w="3324" w:type="dxa"/>
          </w:tcPr>
          <w:p w:rsidR="00236063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역할 분담을 가장 자신 있는 분야로 배분하고 담당 분야에 대한 부족한 지식을 다른 조원과 서로 보완해간다.</w:t>
            </w:r>
          </w:p>
        </w:tc>
      </w:tr>
      <w:tr w:rsidR="00713C09" w:rsidRPr="00300EC1" w:rsidTr="00236063">
        <w:trPr>
          <w:trHeight w:val="72"/>
        </w:trPr>
        <w:tc>
          <w:tcPr>
            <w:tcW w:w="2660" w:type="dxa"/>
            <w:vAlign w:val="center"/>
          </w:tcPr>
          <w:p w:rsidR="00713C09" w:rsidRPr="006D7427" w:rsidRDefault="00713C09" w:rsidP="004B4701">
            <w:pPr>
              <w:pStyle w:val="af"/>
              <w:rPr>
                <w:rFonts w:ascii="맑은고딕" w:eastAsia="맑은고딕"/>
              </w:rPr>
            </w:pPr>
            <w:r w:rsidRPr="006D7427">
              <w:rPr>
                <w:rFonts w:ascii="맑은고딕" w:eastAsia="맑은고딕" w:hint="eastAsia"/>
              </w:rPr>
              <w:t>개발 기간 부족</w:t>
            </w:r>
          </w:p>
        </w:tc>
        <w:tc>
          <w:tcPr>
            <w:tcW w:w="1275" w:type="dxa"/>
            <w:vAlign w:val="center"/>
          </w:tcPr>
          <w:p w:rsidR="00713C09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중</w:t>
            </w:r>
          </w:p>
        </w:tc>
        <w:tc>
          <w:tcPr>
            <w:tcW w:w="1276" w:type="dxa"/>
            <w:vAlign w:val="center"/>
          </w:tcPr>
          <w:p w:rsidR="00713C09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상</w:t>
            </w:r>
          </w:p>
        </w:tc>
        <w:tc>
          <w:tcPr>
            <w:tcW w:w="3324" w:type="dxa"/>
          </w:tcPr>
          <w:p w:rsidR="00713C09" w:rsidRPr="006D7427" w:rsidRDefault="00713C09" w:rsidP="004B4701">
            <w:pPr>
              <w:rPr>
                <w:rFonts w:ascii="맑은고딕" w:eastAsia="맑은고딕" w:hAnsi="돋움"/>
              </w:rPr>
            </w:pPr>
            <w:r w:rsidRPr="006D7427">
              <w:rPr>
                <w:rFonts w:ascii="맑은고딕" w:eastAsia="맑은고딕" w:hAnsi="돋움" w:hint="eastAsia"/>
              </w:rPr>
              <w:t>리스크 발생 우려가 많은 부분에 여유 기간을 주어 계획에 차질이 없도록 한다.</w:t>
            </w:r>
          </w:p>
        </w:tc>
      </w:tr>
    </w:tbl>
    <w:p w:rsidR="002F5955" w:rsidRPr="00300EC1" w:rsidRDefault="002F5955" w:rsidP="002F5955">
      <w:pPr>
        <w:rPr>
          <w:rFonts w:ascii="돋움" w:eastAsia="돋움" w:hAnsi="돋움"/>
        </w:rPr>
      </w:pPr>
    </w:p>
    <w:sectPr w:rsidR="002F5955" w:rsidRPr="00300EC1" w:rsidSect="00ED0B5B">
      <w:headerReference w:type="default" r:id="rId16"/>
      <w:footerReference w:type="even" r:id="rId17"/>
      <w:footerReference w:type="default" r:id="rId18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695" w:rsidRDefault="006A6695">
      <w:r>
        <w:separator/>
      </w:r>
    </w:p>
    <w:p w:rsidR="006A6695" w:rsidRDefault="006A6695"/>
    <w:p w:rsidR="006A6695" w:rsidRDefault="006A6695"/>
    <w:p w:rsidR="006A6695" w:rsidRDefault="006A6695"/>
  </w:endnote>
  <w:endnote w:type="continuationSeparator" w:id="0">
    <w:p w:rsidR="006A6695" w:rsidRDefault="006A6695">
      <w:r>
        <w:continuationSeparator/>
      </w:r>
    </w:p>
    <w:p w:rsidR="006A6695" w:rsidRDefault="006A6695"/>
    <w:p w:rsidR="006A6695" w:rsidRDefault="006A6695"/>
    <w:p w:rsidR="006A6695" w:rsidRDefault="006A66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고딕">
    <w:altName w:val="바탕"/>
    <w:panose1 w:val="00000000000000000000"/>
    <w:charset w:val="81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BEB" w:rsidRDefault="009F4BEB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9F4BEB" w:rsidRDefault="009F4BEB"/>
  <w:p w:rsidR="009F4BEB" w:rsidRDefault="009F4BEB"/>
  <w:p w:rsidR="009F4BEB" w:rsidRDefault="009F4BEB"/>
  <w:p w:rsidR="009F4BEB" w:rsidRDefault="009F4BEB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BEB" w:rsidRDefault="009F4BEB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47595D">
      <w:rPr>
        <w:noProof/>
      </w:rPr>
      <w:t>- 1 -</w:t>
    </w:r>
    <w:r>
      <w:fldChar w:fldCharType="end"/>
    </w:r>
  </w:p>
  <w:p w:rsidR="009F4BEB" w:rsidRDefault="008D35D5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C572C79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7400" cy="238125"/>
          <wp:effectExtent l="0" t="0" r="0" b="9525"/>
          <wp:docPr id="7" name="그림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BEB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695" w:rsidRDefault="006A6695">
      <w:r>
        <w:separator/>
      </w:r>
    </w:p>
    <w:p w:rsidR="006A6695" w:rsidRDefault="006A6695"/>
    <w:p w:rsidR="006A6695" w:rsidRDefault="006A6695"/>
    <w:p w:rsidR="006A6695" w:rsidRDefault="006A6695"/>
  </w:footnote>
  <w:footnote w:type="continuationSeparator" w:id="0">
    <w:p w:rsidR="006A6695" w:rsidRDefault="006A6695">
      <w:r>
        <w:continuationSeparator/>
      </w:r>
    </w:p>
    <w:p w:rsidR="006A6695" w:rsidRDefault="006A6695"/>
    <w:p w:rsidR="006A6695" w:rsidRDefault="006A6695"/>
    <w:p w:rsidR="006A6695" w:rsidRDefault="006A669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6"/>
      <w:gridCol w:w="2564"/>
      <w:gridCol w:w="1663"/>
      <w:gridCol w:w="2537"/>
    </w:tblGrid>
    <w:tr w:rsidR="009F4BEB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9F4BEB" w:rsidRPr="00D54A11" w:rsidRDefault="009F4BEB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9F4BEB" w:rsidRPr="00D54A11" w:rsidRDefault="004D7E3D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 Do List 관리 프로그램</w:t>
          </w:r>
        </w:p>
      </w:tc>
      <w:tc>
        <w:tcPr>
          <w:tcW w:w="1698" w:type="dxa"/>
          <w:shd w:val="clear" w:color="auto" w:fill="E6E6E6"/>
          <w:vAlign w:val="center"/>
        </w:tcPr>
        <w:p w:rsidR="009F4BEB" w:rsidRPr="00D54A11" w:rsidRDefault="009F4BEB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FC690D" w:rsidRDefault="00FC690D" w:rsidP="00FC690D">
          <w:pPr>
            <w:jc w:val="left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2018-03-23 ~</w:t>
          </w:r>
        </w:p>
        <w:p w:rsidR="009F4BEB" w:rsidRPr="00D54A11" w:rsidRDefault="00FC690D" w:rsidP="00FC690D">
          <w:pPr>
            <w:ind w:firstLineChars="100" w:firstLine="200"/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 xml:space="preserve">         2018-06-01</w:t>
          </w:r>
        </w:p>
      </w:tc>
    </w:tr>
    <w:tr w:rsidR="009F4BEB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9F4BEB" w:rsidRPr="00D54A11" w:rsidRDefault="009F4BEB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9F4BEB" w:rsidRPr="00D54A11" w:rsidRDefault="009F4BEB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계획서</w:t>
          </w:r>
        </w:p>
      </w:tc>
      <w:tc>
        <w:tcPr>
          <w:tcW w:w="1698" w:type="dxa"/>
          <w:shd w:val="clear" w:color="auto" w:fill="E6E6E6"/>
          <w:vAlign w:val="center"/>
        </w:tcPr>
        <w:p w:rsidR="009F4BEB" w:rsidRPr="00D54A11" w:rsidRDefault="009F4BEB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9F4BEB" w:rsidRPr="00D54A11" w:rsidRDefault="002379DD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V1.0.</w:t>
          </w:r>
          <w:r>
            <w:rPr>
              <w:rFonts w:ascii="돋움" w:eastAsia="돋움" w:hAnsi="돋움"/>
            </w:rPr>
            <w:t>6</w:t>
          </w:r>
          <w:r w:rsidR="00046F57">
            <w:rPr>
              <w:rFonts w:ascii="돋움" w:eastAsia="돋움" w:hAnsi="돋움" w:hint="eastAsia"/>
            </w:rPr>
            <w:t xml:space="preserve"> </w:t>
          </w:r>
        </w:p>
      </w:tc>
    </w:tr>
  </w:tbl>
  <w:p w:rsidR="009F4BEB" w:rsidRPr="00EF53CF" w:rsidRDefault="008D35D5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F714DFB" wp14:editId="78C972A4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E1DB013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CAq2za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0267D"/>
    <w:multiLevelType w:val="hybridMultilevel"/>
    <w:tmpl w:val="378A2D6A"/>
    <w:lvl w:ilvl="0" w:tplc="0DAAAD26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D55717"/>
    <w:multiLevelType w:val="multilevel"/>
    <w:tmpl w:val="8A16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7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25FB3AC8"/>
    <w:multiLevelType w:val="multilevel"/>
    <w:tmpl w:val="A9C4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 w15:restartNumberingAfterBreak="0">
    <w:nsid w:val="2C894E83"/>
    <w:multiLevelType w:val="multilevel"/>
    <w:tmpl w:val="7818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BC4D5F"/>
    <w:multiLevelType w:val="multilevel"/>
    <w:tmpl w:val="E16A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CE27A8"/>
    <w:multiLevelType w:val="hybridMultilevel"/>
    <w:tmpl w:val="477267B8"/>
    <w:lvl w:ilvl="0" w:tplc="5F7A3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04A1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DAB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C6F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DAE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7E1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7A7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C24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728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3EE420D"/>
    <w:multiLevelType w:val="hybridMultilevel"/>
    <w:tmpl w:val="284A0E60"/>
    <w:lvl w:ilvl="0" w:tplc="E84667D8">
      <w:numFmt w:val="bullet"/>
      <w:lvlText w:val="-"/>
      <w:lvlJc w:val="left"/>
      <w:pPr>
        <w:ind w:left="9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4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B514A4A"/>
    <w:multiLevelType w:val="multilevel"/>
    <w:tmpl w:val="94B8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7" w15:restartNumberingAfterBreak="0">
    <w:nsid w:val="779612EC"/>
    <w:multiLevelType w:val="multilevel"/>
    <w:tmpl w:val="56DC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F8032D"/>
    <w:multiLevelType w:val="multilevel"/>
    <w:tmpl w:val="1F88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0" w15:restartNumberingAfterBreak="0">
    <w:nsid w:val="7FFA6C01"/>
    <w:multiLevelType w:val="multilevel"/>
    <w:tmpl w:val="91029904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20"/>
  </w:num>
  <w:num w:numId="2">
    <w:abstractNumId w:val="6"/>
  </w:num>
  <w:num w:numId="3">
    <w:abstractNumId w:val="14"/>
  </w:num>
  <w:num w:numId="4">
    <w:abstractNumId w:val="2"/>
  </w:num>
  <w:num w:numId="5">
    <w:abstractNumId w:val="5"/>
  </w:num>
  <w:num w:numId="6">
    <w:abstractNumId w:val="9"/>
  </w:num>
  <w:num w:numId="7">
    <w:abstractNumId w:val="4"/>
  </w:num>
  <w:num w:numId="8">
    <w:abstractNumId w:val="7"/>
  </w:num>
  <w:num w:numId="9">
    <w:abstractNumId w:val="19"/>
  </w:num>
  <w:num w:numId="10">
    <w:abstractNumId w:val="1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3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3"/>
  </w:num>
  <w:num w:numId="16">
    <w:abstractNumId w:val="18"/>
  </w:num>
  <w:num w:numId="17">
    <w:abstractNumId w:val="1"/>
  </w:num>
  <w:num w:numId="18">
    <w:abstractNumId w:val="8"/>
  </w:num>
  <w:num w:numId="19">
    <w:abstractNumId w:val="15"/>
  </w:num>
  <w:num w:numId="20">
    <w:abstractNumId w:val="11"/>
  </w:num>
  <w:num w:numId="21">
    <w:abstractNumId w:val="10"/>
  </w:num>
  <w:num w:numId="22">
    <w:abstractNumId w:val="17"/>
  </w:num>
  <w:num w:numId="23">
    <w:abstractNumId w:val="13"/>
  </w:num>
  <w:num w:numId="24">
    <w:abstractNumId w:val="0"/>
  </w:num>
  <w:num w:numId="25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58D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5B52"/>
    <w:rsid w:val="00046689"/>
    <w:rsid w:val="00046F57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2FB3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A76A1"/>
    <w:rsid w:val="000B06A4"/>
    <w:rsid w:val="000B25C4"/>
    <w:rsid w:val="000B5629"/>
    <w:rsid w:val="000B75B3"/>
    <w:rsid w:val="000C1642"/>
    <w:rsid w:val="000C1C63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3A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ABF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6063"/>
    <w:rsid w:val="002378D8"/>
    <w:rsid w:val="002379DD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2F5955"/>
    <w:rsid w:val="00300EC1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4AF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FE6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499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736"/>
    <w:rsid w:val="003F0A59"/>
    <w:rsid w:val="003F0F19"/>
    <w:rsid w:val="003F10DF"/>
    <w:rsid w:val="003F1A4C"/>
    <w:rsid w:val="003F1BBC"/>
    <w:rsid w:val="003F29C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53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BE7"/>
    <w:rsid w:val="00435E6C"/>
    <w:rsid w:val="00436890"/>
    <w:rsid w:val="0043712A"/>
    <w:rsid w:val="00437E42"/>
    <w:rsid w:val="00440375"/>
    <w:rsid w:val="00440C90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18E8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7595D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7B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701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D7E3D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0F9"/>
    <w:rsid w:val="005A1BA8"/>
    <w:rsid w:val="005A1FD3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4728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B35"/>
    <w:rsid w:val="00647CA7"/>
    <w:rsid w:val="00647D15"/>
    <w:rsid w:val="0065179F"/>
    <w:rsid w:val="00653519"/>
    <w:rsid w:val="0065394F"/>
    <w:rsid w:val="00655285"/>
    <w:rsid w:val="0065541D"/>
    <w:rsid w:val="00655788"/>
    <w:rsid w:val="00660AEF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1EDF"/>
    <w:rsid w:val="006A223A"/>
    <w:rsid w:val="006A2CC9"/>
    <w:rsid w:val="006A2D66"/>
    <w:rsid w:val="006A516C"/>
    <w:rsid w:val="006A5914"/>
    <w:rsid w:val="006A6460"/>
    <w:rsid w:val="006A6695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567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427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09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63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1989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28C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29B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F0030"/>
    <w:rsid w:val="007F012D"/>
    <w:rsid w:val="007F139B"/>
    <w:rsid w:val="007F147C"/>
    <w:rsid w:val="007F1915"/>
    <w:rsid w:val="007F19EA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0A5"/>
    <w:rsid w:val="00814B82"/>
    <w:rsid w:val="008157C1"/>
    <w:rsid w:val="00816711"/>
    <w:rsid w:val="008171E3"/>
    <w:rsid w:val="008209F5"/>
    <w:rsid w:val="00820B98"/>
    <w:rsid w:val="008221E8"/>
    <w:rsid w:val="00822B37"/>
    <w:rsid w:val="00824C0B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5D12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2B20"/>
    <w:rsid w:val="008A302C"/>
    <w:rsid w:val="008A3750"/>
    <w:rsid w:val="008A39E4"/>
    <w:rsid w:val="008A4974"/>
    <w:rsid w:val="008A5325"/>
    <w:rsid w:val="008A549C"/>
    <w:rsid w:val="008A5D49"/>
    <w:rsid w:val="008A62EE"/>
    <w:rsid w:val="008A6793"/>
    <w:rsid w:val="008A6F56"/>
    <w:rsid w:val="008A7918"/>
    <w:rsid w:val="008B0A96"/>
    <w:rsid w:val="008B16E8"/>
    <w:rsid w:val="008B1D6C"/>
    <w:rsid w:val="008B4F70"/>
    <w:rsid w:val="008B68CF"/>
    <w:rsid w:val="008C080B"/>
    <w:rsid w:val="008C0DD4"/>
    <w:rsid w:val="008C1191"/>
    <w:rsid w:val="008C30A4"/>
    <w:rsid w:val="008C3973"/>
    <w:rsid w:val="008C3B4F"/>
    <w:rsid w:val="008C4271"/>
    <w:rsid w:val="008C4BA6"/>
    <w:rsid w:val="008C6145"/>
    <w:rsid w:val="008D1A3E"/>
    <w:rsid w:val="008D311E"/>
    <w:rsid w:val="008D35D5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0C5"/>
    <w:rsid w:val="008F55A5"/>
    <w:rsid w:val="008F5B3E"/>
    <w:rsid w:val="008F651B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54E7"/>
    <w:rsid w:val="00986ADD"/>
    <w:rsid w:val="009871F0"/>
    <w:rsid w:val="00990B4E"/>
    <w:rsid w:val="0099171B"/>
    <w:rsid w:val="009926C0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4BAA"/>
    <w:rsid w:val="009A4CA8"/>
    <w:rsid w:val="009A52FE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0E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4A22"/>
    <w:rsid w:val="009C5BC8"/>
    <w:rsid w:val="009C5DF0"/>
    <w:rsid w:val="009C5FA5"/>
    <w:rsid w:val="009C6EEB"/>
    <w:rsid w:val="009D03C7"/>
    <w:rsid w:val="009D0BE4"/>
    <w:rsid w:val="009D0C78"/>
    <w:rsid w:val="009D1876"/>
    <w:rsid w:val="009D1948"/>
    <w:rsid w:val="009D3D2C"/>
    <w:rsid w:val="009D48AC"/>
    <w:rsid w:val="009D5440"/>
    <w:rsid w:val="009D5AB9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BEB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3B29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46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3FD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2CC1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2EB4"/>
    <w:rsid w:val="00B23363"/>
    <w:rsid w:val="00B23849"/>
    <w:rsid w:val="00B23E05"/>
    <w:rsid w:val="00B248AA"/>
    <w:rsid w:val="00B256B4"/>
    <w:rsid w:val="00B26DBC"/>
    <w:rsid w:val="00B27424"/>
    <w:rsid w:val="00B276B1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6C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667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4C20"/>
    <w:rsid w:val="00BA56B3"/>
    <w:rsid w:val="00BA59A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61F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3726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111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E47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1BF7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FE3"/>
    <w:rsid w:val="00E65D83"/>
    <w:rsid w:val="00E66992"/>
    <w:rsid w:val="00E6717C"/>
    <w:rsid w:val="00E70761"/>
    <w:rsid w:val="00E7158C"/>
    <w:rsid w:val="00E71B2C"/>
    <w:rsid w:val="00E73215"/>
    <w:rsid w:val="00E73287"/>
    <w:rsid w:val="00E77288"/>
    <w:rsid w:val="00E774BC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6C2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223C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5EF9"/>
    <w:rsid w:val="00F360E6"/>
    <w:rsid w:val="00F36403"/>
    <w:rsid w:val="00F36CC7"/>
    <w:rsid w:val="00F36FE3"/>
    <w:rsid w:val="00F37960"/>
    <w:rsid w:val="00F37F22"/>
    <w:rsid w:val="00F4206E"/>
    <w:rsid w:val="00F4322E"/>
    <w:rsid w:val="00F4347D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0E85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2D3"/>
    <w:rsid w:val="00F86533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6FB"/>
    <w:rsid w:val="00FC690D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4:docId w14:val="05F28881"/>
  <w15:docId w15:val="{7B93C4F2-C59F-4557-B432-D9DC7502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02C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6D7427"/>
    <w:pPr>
      <w:keepNext/>
      <w:numPr>
        <w:numId w:val="1"/>
      </w:numPr>
      <w:outlineLvl w:val="0"/>
    </w:pPr>
    <w:rPr>
      <w:rFonts w:ascii="HY헤드라인M" w:eastAsia="HY헤드라인M" w:hAnsi="돋움"/>
      <w:b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6D7427"/>
    <w:pPr>
      <w:keepNext/>
      <w:numPr>
        <w:ilvl w:val="1"/>
        <w:numId w:val="1"/>
      </w:numPr>
      <w:outlineLvl w:val="1"/>
    </w:pPr>
    <w:rPr>
      <w:rFonts w:ascii="HY헤드라인M" w:eastAsia="HY헤드라인M" w:hAnsi="돋움"/>
      <w:b/>
      <w:sz w:val="24"/>
      <w:szCs w:val="20"/>
    </w:rPr>
  </w:style>
  <w:style w:type="paragraph" w:styleId="3">
    <w:name w:val="heading 3"/>
    <w:basedOn w:val="a"/>
    <w:next w:val="a"/>
    <w:autoRedefine/>
    <w:qFormat/>
    <w:rsid w:val="006D7427"/>
    <w:pPr>
      <w:keepNext/>
      <w:numPr>
        <w:ilvl w:val="2"/>
        <w:numId w:val="1"/>
      </w:numPr>
      <w:tabs>
        <w:tab w:val="clear" w:pos="1647"/>
        <w:tab w:val="num" w:pos="200"/>
      </w:tabs>
      <w:ind w:left="567"/>
      <w:outlineLvl w:val="2"/>
    </w:pPr>
    <w:rPr>
      <w:rFonts w:ascii="돋움" w:eastAsia="돋움" w:hAnsi="돋움"/>
      <w:b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6D7427"/>
    <w:rPr>
      <w:rFonts w:ascii="HY헤드라인M" w:eastAsia="HY헤드라인M" w:hAnsi="돋움"/>
      <w:b/>
      <w:kern w:val="2"/>
      <w:sz w:val="28"/>
      <w:szCs w:val="28"/>
    </w:rPr>
  </w:style>
  <w:style w:type="character" w:customStyle="1" w:styleId="2Char">
    <w:name w:val="제목 2 Char"/>
    <w:link w:val="2"/>
    <w:rsid w:val="006D7427"/>
    <w:rPr>
      <w:rFonts w:ascii="HY헤드라인M" w:eastAsia="HY헤드라인M" w:hAnsi="돋움"/>
      <w:b/>
      <w:kern w:val="2"/>
      <w:sz w:val="24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 w:val="0"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paragraph" w:styleId="af2">
    <w:name w:val="Body Text"/>
    <w:basedOn w:val="a"/>
    <w:link w:val="Char1"/>
    <w:rsid w:val="00EC223C"/>
    <w:pPr>
      <w:wordWrap/>
      <w:autoSpaceDE/>
      <w:autoSpaceDN/>
      <w:spacing w:after="180" w:line="240" w:lineRule="atLeast"/>
      <w:jc w:val="left"/>
    </w:pPr>
    <w:rPr>
      <w:rFonts w:ascii="Arial" w:eastAsia="돋움" w:hAnsi="Arial"/>
      <w:kern w:val="0"/>
      <w:szCs w:val="20"/>
      <w:lang w:eastAsia="en-US"/>
    </w:rPr>
  </w:style>
  <w:style w:type="character" w:customStyle="1" w:styleId="Char1">
    <w:name w:val="본문 Char"/>
    <w:link w:val="af2"/>
    <w:rsid w:val="00EC223C"/>
    <w:rPr>
      <w:rFonts w:ascii="Arial" w:eastAsia="돋움" w:hAnsi="Arial"/>
      <w:lang w:eastAsia="en-US"/>
    </w:rPr>
  </w:style>
  <w:style w:type="paragraph" w:styleId="af3">
    <w:name w:val="Normal (Web)"/>
    <w:basedOn w:val="a"/>
    <w:uiPriority w:val="99"/>
    <w:unhideWhenUsed/>
    <w:rsid w:val="00CE1E4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f4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7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6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9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10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2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5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3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9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0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7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3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SMU-SE-Admin/18-1_3_THREEGO_Src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SMU-SE-Admin/18-1_3_THREEGO_Doc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6E76E-7E2F-410D-B519-AD8421BCE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1</TotalTime>
  <Pages>1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KOREA</Company>
  <LinksUpToDate>false</LinksUpToDate>
  <CharactersWithSpaces>3944</CharactersWithSpaces>
  <SharedDoc>false</SharedDoc>
  <HLinks>
    <vt:vector size="90" baseType="variant">
      <vt:variant>
        <vt:i4>2097236</vt:i4>
      </vt:variant>
      <vt:variant>
        <vt:i4>93</vt:i4>
      </vt:variant>
      <vt:variant>
        <vt:i4>0</vt:i4>
      </vt:variant>
      <vt:variant>
        <vt:i4>5</vt:i4>
      </vt:variant>
      <vt:variant>
        <vt:lpwstr>https://github.com/SMU-SE-Admin/18-1_3_THREEGO_Src</vt:lpwstr>
      </vt:variant>
      <vt:variant>
        <vt:lpwstr/>
      </vt:variant>
      <vt:variant>
        <vt:i4>3604553</vt:i4>
      </vt:variant>
      <vt:variant>
        <vt:i4>90</vt:i4>
      </vt:variant>
      <vt:variant>
        <vt:i4>0</vt:i4>
      </vt:variant>
      <vt:variant>
        <vt:i4>5</vt:i4>
      </vt:variant>
      <vt:variant>
        <vt:lpwstr>https://github.com/SMU-SE-Admin/18-1_3_THREEGO_Doc</vt:lpwstr>
      </vt:variant>
      <vt:variant>
        <vt:lpwstr/>
      </vt:variant>
      <vt:variant>
        <vt:i4>1245240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_Toc508731628</vt:lpwstr>
      </vt:variant>
      <vt:variant>
        <vt:i4>1245240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_Toc508731627</vt:lpwstr>
      </vt:variant>
      <vt:variant>
        <vt:i4>1245240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_Toc508731626</vt:lpwstr>
      </vt:variant>
      <vt:variant>
        <vt:i4>1245240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_Toc508731625</vt:lpwstr>
      </vt:variant>
      <vt:variant>
        <vt:i4>1245240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_Toc508731624</vt:lpwstr>
      </vt:variant>
      <vt:variant>
        <vt:i4>1245240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_Toc508731623</vt:lpwstr>
      </vt:variant>
      <vt:variant>
        <vt:i4>1245240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_Toc508731622</vt:lpwstr>
      </vt:variant>
      <vt:variant>
        <vt:i4>1245240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_Toc508731621</vt:lpwstr>
      </vt:variant>
      <vt:variant>
        <vt:i4>1245240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_Toc508731620</vt:lpwstr>
      </vt:variant>
      <vt:variant>
        <vt:i4>1048632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_Toc508731619</vt:lpwstr>
      </vt:variant>
      <vt:variant>
        <vt:i4>1048632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_Toc508731618</vt:lpwstr>
      </vt:variant>
      <vt:variant>
        <vt:i4>1048632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_Toc508731617</vt:lpwstr>
      </vt:variant>
      <vt:variant>
        <vt:i4>1048632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_Toc508731616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Changho Yoo;김정현</dc:creator>
  <cp:lastModifiedBy>400T6B</cp:lastModifiedBy>
  <cp:revision>3</cp:revision>
  <cp:lastPrinted>2008-01-26T04:17:00Z</cp:lastPrinted>
  <dcterms:created xsi:type="dcterms:W3CDTF">2018-05-31T12:32:00Z</dcterms:created>
  <dcterms:modified xsi:type="dcterms:W3CDTF">2018-05-31T12:32:00Z</dcterms:modified>
</cp:coreProperties>
</file>